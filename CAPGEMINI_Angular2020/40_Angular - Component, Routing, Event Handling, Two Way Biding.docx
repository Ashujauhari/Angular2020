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612BE5" w:rsidRDefault="004C528E">
          <w:pPr>
            <w:spacing w:after="200"/>
            <w:rPr>
              <w:b/>
            </w:rPr>
          </w:pPr>
          <w:r w:rsidRPr="004C528E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61.7pt;height:743.6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Pr="004C528E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ja-JP"/>
            </w:rPr>
            <w:pict>
              <v:rect id="_x0000_s1067" style="position:absolute;margin-left:0;margin-top:289.85pt;width:560.8pt;height:173.7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39"/>
                      </w:tblGrid>
                      <w:tr w:rsidR="00D9255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12BE5" w:rsidRDefault="00612BE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D92552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12BE5" w:rsidRDefault="00FC0B4D" w:rsidP="00FC0B4D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Angular 8</w:t>
                            </w:r>
                          </w:p>
                        </w:tc>
                      </w:tr>
                      <w:tr w:rsidR="00D92552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612BE5" w:rsidRDefault="00612BE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D2C6F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612BE5" w:rsidRDefault="004C528E" w:rsidP="00AE62B6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  <w:lang w:val="en-IN"/>
                                </w:rPr>
                                <w:id w:val="1652111"/>
                                <w:placeholder>
                                  <w:docPart w:val="D1235F4458C84425A3390AE3DCEF01F6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5A41EA" w:rsidRPr="005A41EA">
                                  <w:rPr>
                                    <w:sz w:val="36"/>
                                    <w:szCs w:val="36"/>
                                    <w:lang w:val="en-IN"/>
                                  </w:rPr>
                                  <w:t>Angular - Component, Routing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612BE5" w:rsidRDefault="00612BE5"/>
                  </w:txbxContent>
                </v:textbox>
                <w10:wrap anchorx="page" anchory="page"/>
              </v:rect>
            </w:pict>
          </w:r>
          <w:r w:rsidRPr="004C528E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ja-JP"/>
            </w:rPr>
            <w:pict>
              <v:rect id="_x0000_s1066" style="position:absolute;margin-left:0;margin-top:1065pt;width:490.35pt;height:94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612BE5" w:rsidRDefault="004C528E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FC0B4D">
                            <w:rPr>
                              <w:b/>
                              <w:caps/>
                              <w:color w:val="D34817" w:themeColor="accent1"/>
                            </w:rPr>
                            <w:t>TechBrain Express</w:t>
                          </w:r>
                        </w:sdtContent>
                      </w:sdt>
                    </w:p>
                    <w:p w:rsidR="00612BE5" w:rsidRDefault="00612BE5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D34817" w:themeColor="accent1"/>
                        </w:rPr>
                      </w:pPr>
                    </w:p>
                    <w:p w:rsidR="00612BE5" w:rsidRDefault="004C528E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12-09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80C29">
                            <w:t>December 9, 2019</w:t>
                          </w:r>
                        </w:sdtContent>
                      </w:sdt>
                    </w:p>
                    <w:p w:rsidR="00612BE5" w:rsidRDefault="00DB7B89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r w:rsidR="00FC0B4D">
                        <w:rPr>
                          <w:lang w:val="en-IN"/>
                        </w:rPr>
                        <w:t>Ashu</w:t>
                      </w:r>
                    </w:p>
                  </w:txbxContent>
                </v:textbox>
                <w10:wrap anchorx="margin" anchory="margin"/>
              </v:rect>
            </w:pict>
          </w:r>
          <w:r w:rsidR="00DB7B89">
            <w:rPr>
              <w:smallCaps/>
            </w:rPr>
            <w:br w:type="page"/>
          </w:r>
        </w:p>
      </w:sdtContent>
    </w:sdt>
    <w:p w:rsidR="00612BE5" w:rsidRDefault="004C528E">
      <w:pPr>
        <w:pStyle w:val="Title"/>
        <w:rPr>
          <w:smallCaps w:val="0"/>
        </w:rPr>
      </w:pPr>
      <w:sdt>
        <w:sdtPr>
          <w:rPr>
            <w:smallCaps w:val="0"/>
            <w:color w:val="auto"/>
            <w:lang w:val="en-IN"/>
          </w:rPr>
          <w:alias w:val="Title"/>
          <w:tag w:val="Title"/>
          <w:id w:val="11808329"/>
          <w:placeholder>
            <w:docPart w:val="BA7A5EF1DB0F4C078921F39C32ED1E7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A80C29" w:rsidRPr="00A80C29">
            <w:rPr>
              <w:smallCaps w:val="0"/>
              <w:color w:val="auto"/>
              <w:lang w:val="en-IN"/>
            </w:rPr>
            <w:t>Component, Rou</w:t>
          </w:r>
          <w:r w:rsidR="00AE62B6">
            <w:rPr>
              <w:smallCaps w:val="0"/>
              <w:color w:val="auto"/>
              <w:lang w:val="en-IN"/>
            </w:rPr>
            <w:t>ting</w:t>
          </w:r>
        </w:sdtContent>
      </w:sdt>
    </w:p>
    <w:p w:rsidR="00732D24" w:rsidRPr="00732D24" w:rsidRDefault="00732D24" w:rsidP="00C76265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732D24"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  <w:t>Demonstrate creation of component</w:t>
      </w:r>
    </w:p>
    <w:p w:rsidR="00732D24" w:rsidRPr="00732D24" w:rsidRDefault="00732D24" w:rsidP="00C76265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732D24"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  <w:t>Demonstrate routing</w:t>
      </w:r>
    </w:p>
    <w:p w:rsidR="009F19C0" w:rsidRDefault="009F19C0" w:rsidP="009F19C0">
      <w:pPr>
        <w:pStyle w:val="ListParagraph"/>
        <w:spacing w:after="0" w:line="240" w:lineRule="auto"/>
        <w:jc w:val="both"/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</w:p>
    <w:p w:rsidR="009F19C0" w:rsidRDefault="009F19C0" w:rsidP="009F19C0">
      <w:pPr>
        <w:spacing w:after="0" w:line="240" w:lineRule="auto"/>
        <w:jc w:val="both"/>
      </w:pPr>
      <w:r w:rsidRPr="009F19C0">
        <w:rPr>
          <w:rFonts w:asciiTheme="majorHAnsi" w:hAnsiTheme="majorHAnsi"/>
          <w:b/>
          <w:color w:val="9D3511" w:themeColor="accent1" w:themeShade="BF"/>
          <w:spacing w:val="20"/>
          <w:szCs w:val="32"/>
        </w:rPr>
        <w:t>Refer</w:t>
      </w:r>
      <w:r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  <w:t xml:space="preserve">: </w:t>
      </w:r>
      <w:r w:rsidRPr="009F19C0">
        <w:t>D:\backupdt20092019_beforeformat\Revature\Angular\RevatureAngular\revatureBookStoreAddBookLogin</w:t>
      </w:r>
    </w:p>
    <w:p w:rsidR="00D803E5" w:rsidRPr="00D803E5" w:rsidRDefault="00D803E5" w:rsidP="00D803E5">
      <w:pPr>
        <w:pStyle w:val="Heading1"/>
      </w:pPr>
      <w:r w:rsidRPr="00D803E5">
        <w:rPr>
          <w:u w:val="single"/>
        </w:rPr>
        <w:t>Component</w:t>
      </w:r>
    </w:p>
    <w:p w:rsidR="00D803E5" w:rsidRPr="00D803E5" w:rsidRDefault="00D803E5" w:rsidP="00A55023">
      <w:pPr>
        <w:spacing w:after="0" w:line="240" w:lineRule="auto"/>
        <w:jc w:val="both"/>
      </w:pPr>
      <w:r w:rsidRPr="00D803E5">
        <w:t>Components are a logical piece of code for Angular JS application. A Component consists of the following −</w:t>
      </w:r>
    </w:p>
    <w:p w:rsidR="00D803E5" w:rsidRPr="00D803E5" w:rsidRDefault="00D803E5" w:rsidP="00A55023">
      <w:pPr>
        <w:spacing w:after="0" w:line="240" w:lineRule="auto"/>
        <w:jc w:val="both"/>
      </w:pPr>
      <w:r w:rsidRPr="00A55023">
        <w:rPr>
          <w:b/>
        </w:rPr>
        <w:t>Template </w:t>
      </w:r>
      <w:r w:rsidRPr="00D803E5">
        <w:t>− This is used to render the view for the application. This contains the HTML that needs to be rendered in the application. This part also includes the binding and directives.</w:t>
      </w:r>
    </w:p>
    <w:p w:rsidR="00D803E5" w:rsidRPr="00D803E5" w:rsidRDefault="00D803E5" w:rsidP="00A55023">
      <w:pPr>
        <w:spacing w:after="0" w:line="240" w:lineRule="auto"/>
        <w:jc w:val="both"/>
      </w:pPr>
      <w:r w:rsidRPr="00A55023">
        <w:rPr>
          <w:b/>
        </w:rPr>
        <w:t>Class −</w:t>
      </w:r>
      <w:r w:rsidRPr="00D803E5">
        <w:t xml:space="preserve"> This is like a class defined in any language such as C. This contains properties and methods. This has the code which is used to support the view. It is defined in TypeScript.</w:t>
      </w:r>
    </w:p>
    <w:p w:rsidR="00D803E5" w:rsidRPr="00D803E5" w:rsidRDefault="00D803E5" w:rsidP="00A55023">
      <w:pPr>
        <w:spacing w:after="0" w:line="240" w:lineRule="auto"/>
        <w:jc w:val="both"/>
      </w:pPr>
      <w:r w:rsidRPr="00A55023">
        <w:rPr>
          <w:b/>
        </w:rPr>
        <w:t>Metadata </w:t>
      </w:r>
      <w:r w:rsidRPr="00D803E5">
        <w:t>− This has the extra data defined for the Angular class. It is defined with a decorator.</w:t>
      </w:r>
    </w:p>
    <w:p w:rsidR="00D803E5" w:rsidRDefault="002A72C7" w:rsidP="00D803E5">
      <w:r>
        <w:rPr>
          <w:noProof/>
          <w:lang w:val="en-IN" w:eastAsia="en-IN"/>
        </w:rPr>
        <w:drawing>
          <wp:inline distT="0" distB="0" distL="0" distR="0">
            <wp:extent cx="4092429" cy="2007870"/>
            <wp:effectExtent l="171450" t="133350" r="365271" b="297180"/>
            <wp:docPr id="5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29" cy="200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1D43" w:rsidRDefault="00F21D43" w:rsidP="00182094">
      <w:pPr>
        <w:pStyle w:val="Heading2"/>
      </w:pPr>
      <w:r>
        <w:t>How to create a new component</w:t>
      </w:r>
    </w:p>
    <w:p w:rsidR="00331AE5" w:rsidRPr="00331AE5" w:rsidRDefault="003940EF" w:rsidP="00331AE5">
      <w:pPr>
        <w:rPr>
          <w:b/>
        </w:rPr>
      </w:pPr>
      <w:r>
        <w:rPr>
          <w:b/>
        </w:rPr>
        <w:t>Generate</w:t>
      </w:r>
      <w:r w:rsidR="00331AE5" w:rsidRPr="00331AE5">
        <w:rPr>
          <w:b/>
        </w:rPr>
        <w:t xml:space="preserve"> a navbar component</w:t>
      </w:r>
    </w:p>
    <w:p w:rsidR="00F21D43" w:rsidRDefault="00331AE5" w:rsidP="00D803E5">
      <w:r>
        <w:t xml:space="preserve">Eg: </w:t>
      </w:r>
      <w:r w:rsidR="00F21D43">
        <w:t>&gt;</w:t>
      </w:r>
      <w:r w:rsidR="00572644">
        <w:t xml:space="preserve"> </w:t>
      </w:r>
      <w:r w:rsidR="00F21D43">
        <w:t xml:space="preserve">Ng g </w:t>
      </w:r>
      <w:r>
        <w:t>c Navbar</w:t>
      </w:r>
    </w:p>
    <w:p w:rsidR="00A44E44" w:rsidRDefault="005E1A0B" w:rsidP="00D803E5">
      <w:r>
        <w:rPr>
          <w:noProof/>
          <w:lang w:val="en-IN" w:eastAsia="en-IN"/>
        </w:rPr>
        <w:drawing>
          <wp:inline distT="0" distB="0" distL="0" distR="0">
            <wp:extent cx="1116330" cy="736095"/>
            <wp:effectExtent l="171450" t="133350" r="369570" b="311655"/>
            <wp:docPr id="5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736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E44" w:rsidRDefault="00A44E44">
      <w:pPr>
        <w:spacing w:after="200"/>
        <w:rPr>
          <w:b/>
        </w:rPr>
      </w:pPr>
      <w:r>
        <w:rPr>
          <w:b/>
        </w:rPr>
        <w:br w:type="page"/>
      </w:r>
    </w:p>
    <w:p w:rsidR="00A44E44" w:rsidRDefault="00A44E44" w:rsidP="00D803E5">
      <w:pPr>
        <w:rPr>
          <w:b/>
        </w:rPr>
      </w:pPr>
      <w:r w:rsidRPr="00A44E44">
        <w:rPr>
          <w:b/>
        </w:rPr>
        <w:lastRenderedPageBreak/>
        <w:t>Explain template,class, metadata</w:t>
      </w:r>
    </w:p>
    <w:p w:rsidR="00E1427F" w:rsidRDefault="00E1427F" w:rsidP="00D803E5">
      <w:r>
        <w:rPr>
          <w:b/>
        </w:rPr>
        <w:t xml:space="preserve">Template : </w:t>
      </w:r>
      <w:hyperlink r:id="rId13" w:history="1">
        <w:r w:rsidRPr="00E1427F">
          <w:rPr>
            <w:color w:val="0000FF"/>
            <w:u w:val="single"/>
          </w:rPr>
          <w:t>https://angular.io/guide/template-syntax</w:t>
        </w:r>
      </w:hyperlink>
    </w:p>
    <w:p w:rsidR="00E1427F" w:rsidRDefault="00E1427F" w:rsidP="00D803E5">
      <w:pPr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</w:pPr>
      <w:r w:rsidRPr="00E1427F"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  <w:t>The Angular application manages what the user sees and can do, achieving this through the interaction of a component class instance (the </w:t>
      </w:r>
      <w:r w:rsidRPr="00E1427F">
        <w:rPr>
          <w:rFonts w:ascii="Roboto" w:hAnsi="Roboto"/>
          <w:i/>
          <w:iCs/>
          <w:color w:val="444444"/>
          <w:spacing w:val="4"/>
          <w:sz w:val="19"/>
        </w:rPr>
        <w:t>component</w:t>
      </w:r>
      <w:r w:rsidRPr="00E1427F"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  <w:t>) and its user-facing template.</w:t>
      </w:r>
    </w:p>
    <w:p w:rsidR="00E1427F" w:rsidRDefault="00E1427F" w:rsidP="00D803E5">
      <w:pPr>
        <w:rPr>
          <w:rFonts w:ascii="Roboto" w:hAnsi="Roboto"/>
          <w:b/>
          <w:color w:val="444444"/>
          <w:spacing w:val="4"/>
          <w:sz w:val="19"/>
          <w:szCs w:val="19"/>
          <w:shd w:val="clear" w:color="auto" w:fill="FFFFFF"/>
        </w:rPr>
      </w:pPr>
      <w:r w:rsidRPr="00E1427F">
        <w:rPr>
          <w:rFonts w:ascii="Roboto" w:hAnsi="Roboto"/>
          <w:b/>
          <w:color w:val="444444"/>
          <w:spacing w:val="4"/>
          <w:sz w:val="19"/>
          <w:szCs w:val="19"/>
          <w:shd w:val="clear" w:color="auto" w:fill="FFFFFF"/>
        </w:rPr>
        <w:t xml:space="preserve">Inline Template: </w:t>
      </w:r>
    </w:p>
    <w:p w:rsidR="00E1427F" w:rsidRPr="00996E9C" w:rsidRDefault="00E1427F" w:rsidP="00996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</w:pPr>
      <w:r w:rsidRPr="00996E9C"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  <w:t>template: '</w:t>
      </w:r>
    </w:p>
    <w:p w:rsidR="00E1427F" w:rsidRPr="00996E9C" w:rsidRDefault="00E1427F" w:rsidP="00996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</w:pPr>
      <w:r w:rsidRPr="00996E9C"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  <w:t xml:space="preserve">   &lt;div&gt;</w:t>
      </w:r>
    </w:p>
    <w:p w:rsidR="00E1427F" w:rsidRPr="00996E9C" w:rsidRDefault="00E1427F" w:rsidP="00996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</w:pPr>
      <w:r w:rsidRPr="00996E9C"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  <w:t xml:space="preserve">      &lt;h1&gt;{{appTitle}}&lt;/h1&gt;</w:t>
      </w:r>
    </w:p>
    <w:p w:rsidR="00E1427F" w:rsidRPr="00996E9C" w:rsidRDefault="00E1427F" w:rsidP="00996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</w:pPr>
      <w:r w:rsidRPr="00996E9C"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  <w:t xml:space="preserve">      &lt;div&gt;To Tutorials Point&lt;/div&gt;</w:t>
      </w:r>
    </w:p>
    <w:p w:rsidR="00E1427F" w:rsidRPr="00996E9C" w:rsidRDefault="00E1427F" w:rsidP="00996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</w:pPr>
      <w:r w:rsidRPr="00996E9C">
        <w:rPr>
          <w:rFonts w:ascii="Roboto" w:hAnsi="Roboto"/>
          <w:color w:val="444444"/>
          <w:spacing w:val="4"/>
          <w:sz w:val="19"/>
          <w:szCs w:val="19"/>
          <w:shd w:val="clear" w:color="auto" w:fill="FFFFFF"/>
        </w:rPr>
        <w:t xml:space="preserve">   &lt;/div&gt;</w:t>
      </w:r>
    </w:p>
    <w:p w:rsidR="006C7A3C" w:rsidRDefault="006C7A3C" w:rsidP="00D803E5">
      <w:pPr>
        <w:rPr>
          <w:rFonts w:ascii="Roboto" w:hAnsi="Roboto"/>
          <w:b/>
          <w:color w:val="444444"/>
          <w:spacing w:val="4"/>
          <w:sz w:val="19"/>
          <w:szCs w:val="19"/>
          <w:shd w:val="clear" w:color="auto" w:fill="FFFFFF"/>
        </w:rPr>
      </w:pPr>
    </w:p>
    <w:p w:rsidR="00E1427F" w:rsidRPr="00E1427F" w:rsidRDefault="00E1427F" w:rsidP="00571F82">
      <w:pPr>
        <w:rPr>
          <w:b/>
        </w:rPr>
      </w:pPr>
      <w:r w:rsidRPr="00E1427F">
        <w:rPr>
          <w:rFonts w:ascii="Roboto" w:hAnsi="Roboto"/>
          <w:b/>
          <w:color w:val="444444"/>
          <w:spacing w:val="4"/>
          <w:sz w:val="19"/>
          <w:szCs w:val="19"/>
          <w:shd w:val="clear" w:color="auto" w:fill="FFFFFF"/>
        </w:rPr>
        <w:t xml:space="preserve">External Template: </w:t>
      </w:r>
    </w:p>
    <w:p w:rsidR="00996E9C" w:rsidRDefault="00996E9C" w:rsidP="00A41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templateURL:</w:t>
      </w:r>
    </w:p>
    <w:p w:rsidR="00571F82" w:rsidRDefault="00996E9C" w:rsidP="00A412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viewname.component.html</w:t>
      </w:r>
    </w:p>
    <w:p w:rsidR="00571F82" w:rsidRPr="00A41272" w:rsidRDefault="00A41272" w:rsidP="00A41272">
      <w:pPr>
        <w:spacing w:before="120" w:after="144" w:line="240" w:lineRule="auto"/>
        <w:ind w:right="48"/>
        <w:jc w:val="both"/>
        <w:rPr>
          <w:lang w:val="en-IN" w:eastAsia="en-IN"/>
        </w:rPr>
      </w:pPr>
      <w:r w:rsidRPr="00A41272">
        <w:rPr>
          <w:b/>
          <w:lang w:val="en-IN" w:eastAsia="en-IN"/>
        </w:rPr>
        <w:t xml:space="preserve">Directive </w:t>
      </w:r>
      <w:r w:rsidR="00571F82" w:rsidRPr="00A41272">
        <w:rPr>
          <w:lang w:val="en-IN" w:eastAsia="en-IN"/>
        </w:rPr>
        <w:t>A directive is a custom HTML element that is used to extend the power of HTML. Angular 2 has the following directives that get called as part of the BrowserModule module.</w:t>
      </w:r>
    </w:p>
    <w:p w:rsidR="00571F82" w:rsidRPr="00571F82" w:rsidRDefault="00571F82" w:rsidP="00C76265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color w:val="auto"/>
          <w:sz w:val="17"/>
          <w:szCs w:val="17"/>
          <w:lang w:val="en-IN" w:eastAsia="en-IN"/>
        </w:rPr>
      </w:pPr>
      <w:r w:rsidRPr="00571F82">
        <w:rPr>
          <w:rFonts w:ascii="Arial" w:eastAsia="Times New Roman" w:hAnsi="Arial" w:cs="Arial"/>
          <w:color w:val="auto"/>
          <w:sz w:val="17"/>
          <w:szCs w:val="17"/>
          <w:lang w:val="en-IN" w:eastAsia="en-IN"/>
        </w:rPr>
        <w:t>ngif</w:t>
      </w:r>
    </w:p>
    <w:p w:rsidR="005E1A0B" w:rsidRDefault="00571F82" w:rsidP="00C76265">
      <w:pPr>
        <w:numPr>
          <w:ilvl w:val="0"/>
          <w:numId w:val="7"/>
        </w:numPr>
        <w:spacing w:before="100" w:beforeAutospacing="1" w:after="60" w:line="240" w:lineRule="auto"/>
      </w:pPr>
      <w:r w:rsidRPr="00571F82">
        <w:rPr>
          <w:rFonts w:ascii="Arial" w:eastAsia="Times New Roman" w:hAnsi="Arial" w:cs="Arial"/>
          <w:color w:val="auto"/>
          <w:sz w:val="17"/>
          <w:szCs w:val="17"/>
          <w:lang w:val="en-IN" w:eastAsia="en-IN"/>
        </w:rPr>
        <w:t>ngFor</w:t>
      </w:r>
    </w:p>
    <w:p w:rsidR="009F21C7" w:rsidRDefault="00BF5062" w:rsidP="00D803E5">
      <w:r>
        <w:t>Lab : Create a nav ba</w:t>
      </w:r>
      <w:r w:rsidR="00CF161F">
        <w:t xml:space="preserve">r as follow , install boostrap, popper and jquery . </w:t>
      </w:r>
    </w:p>
    <w:p w:rsidR="00BF5062" w:rsidRDefault="00BF5062" w:rsidP="00D803E5">
      <w:r>
        <w:rPr>
          <w:noProof/>
          <w:lang w:val="en-IN" w:eastAsia="en-IN"/>
        </w:rPr>
        <w:drawing>
          <wp:inline distT="0" distB="0" distL="0" distR="0">
            <wp:extent cx="6227445" cy="288733"/>
            <wp:effectExtent l="190500" t="152400" r="173355" b="130367"/>
            <wp:docPr id="57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288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5062" w:rsidRDefault="004C528E" w:rsidP="00D803E5">
      <w:hyperlink r:id="rId15" w:history="1">
        <w:r w:rsidR="00BF5062" w:rsidRPr="00BF5062">
          <w:rPr>
            <w:color w:val="0000FF"/>
            <w:u w:val="single"/>
          </w:rPr>
          <w:t>https://getbootstrap.com/docs/4.3/components/navbar/</w:t>
        </w:r>
      </w:hyperlink>
    </w:p>
    <w:p w:rsidR="002D44F6" w:rsidRDefault="002D44F6" w:rsidP="00C76265">
      <w:pPr>
        <w:pStyle w:val="ListParagraph"/>
        <w:numPr>
          <w:ilvl w:val="0"/>
          <w:numId w:val="9"/>
        </w:numPr>
        <w:rPr>
          <w:b/>
        </w:rPr>
      </w:pPr>
      <w:r w:rsidRPr="002D44F6">
        <w:rPr>
          <w:b/>
        </w:rPr>
        <w:t>Create Navbar</w:t>
      </w:r>
    </w:p>
    <w:p w:rsidR="00E5499E" w:rsidRPr="00E5499E" w:rsidRDefault="00E5499E" w:rsidP="00E549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</w:pPr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Navbars come with built-in support for a handful of sub-components. Choose from the following as needed:</w:t>
      </w:r>
    </w:p>
    <w:p w:rsidR="00E5499E" w:rsidRPr="00E5499E" w:rsidRDefault="00E5499E" w:rsidP="00E549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</w:pPr>
      <w:r w:rsidRPr="00E5499E">
        <w:rPr>
          <w:rFonts w:ascii="Consolas" w:eastAsia="Times New Roman" w:hAnsi="Consolas" w:cs="Courier New"/>
          <w:color w:val="E83E8C"/>
          <w:sz w:val="17"/>
          <w:lang w:val="en-IN" w:eastAsia="en-IN"/>
        </w:rPr>
        <w:t>.navbar-brand</w:t>
      </w:r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 for your company, product, or project name.</w:t>
      </w:r>
    </w:p>
    <w:p w:rsidR="00E5499E" w:rsidRPr="00E5499E" w:rsidRDefault="00E5499E" w:rsidP="00E549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</w:pPr>
      <w:r w:rsidRPr="00E5499E">
        <w:rPr>
          <w:rFonts w:ascii="Consolas" w:eastAsia="Times New Roman" w:hAnsi="Consolas" w:cs="Courier New"/>
          <w:color w:val="E83E8C"/>
          <w:sz w:val="17"/>
          <w:lang w:val="en-IN" w:eastAsia="en-IN"/>
        </w:rPr>
        <w:t>.navbar-nav</w:t>
      </w:r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 for a full-height and lightweight navigation (including support for dropdowns).</w:t>
      </w:r>
    </w:p>
    <w:p w:rsidR="00E5499E" w:rsidRPr="00E5499E" w:rsidRDefault="00E5499E" w:rsidP="00E549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</w:pPr>
      <w:r w:rsidRPr="00E5499E">
        <w:rPr>
          <w:rFonts w:ascii="Consolas" w:eastAsia="Times New Roman" w:hAnsi="Consolas" w:cs="Courier New"/>
          <w:color w:val="E83E8C"/>
          <w:sz w:val="17"/>
          <w:lang w:val="en-IN" w:eastAsia="en-IN"/>
        </w:rPr>
        <w:t>.navbar-toggler</w:t>
      </w:r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 for use with our collapse plugin and other </w:t>
      </w:r>
      <w:hyperlink r:id="rId16" w:anchor="responsive-behaviors" w:history="1">
        <w:r w:rsidRPr="00E5499E">
          <w:rPr>
            <w:rFonts w:ascii="Segoe UI" w:eastAsia="Times New Roman" w:hAnsi="Segoe UI" w:cs="Segoe UI"/>
            <w:color w:val="007BFF"/>
            <w:sz w:val="19"/>
            <w:lang w:val="en-IN" w:eastAsia="en-IN"/>
          </w:rPr>
          <w:t>navigation toggling</w:t>
        </w:r>
      </w:hyperlink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 behaviors.</w:t>
      </w:r>
    </w:p>
    <w:p w:rsidR="00E5499E" w:rsidRPr="00E5499E" w:rsidRDefault="00E5499E" w:rsidP="00E549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</w:pPr>
      <w:r w:rsidRPr="00E5499E">
        <w:rPr>
          <w:rFonts w:ascii="Consolas" w:eastAsia="Times New Roman" w:hAnsi="Consolas" w:cs="Courier New"/>
          <w:color w:val="E83E8C"/>
          <w:sz w:val="17"/>
          <w:lang w:val="en-IN" w:eastAsia="en-IN"/>
        </w:rPr>
        <w:t>.form-inline</w:t>
      </w:r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 for any form controls and actions.</w:t>
      </w:r>
    </w:p>
    <w:p w:rsidR="00E5499E" w:rsidRPr="00E5499E" w:rsidRDefault="00E5499E" w:rsidP="00E549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</w:pPr>
      <w:r w:rsidRPr="00E5499E">
        <w:rPr>
          <w:rFonts w:ascii="Consolas" w:eastAsia="Times New Roman" w:hAnsi="Consolas" w:cs="Courier New"/>
          <w:color w:val="E83E8C"/>
          <w:sz w:val="17"/>
          <w:lang w:val="en-IN" w:eastAsia="en-IN"/>
        </w:rPr>
        <w:t>.navbar-text</w:t>
      </w:r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 for adding vertically centered strings of text.</w:t>
      </w:r>
    </w:p>
    <w:p w:rsidR="00E5499E" w:rsidRPr="00E5499E" w:rsidRDefault="00E5499E" w:rsidP="00E549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</w:pPr>
      <w:r w:rsidRPr="00E5499E">
        <w:rPr>
          <w:rFonts w:ascii="Consolas" w:eastAsia="Times New Roman" w:hAnsi="Consolas" w:cs="Courier New"/>
          <w:color w:val="E83E8C"/>
          <w:sz w:val="17"/>
          <w:lang w:val="en-IN" w:eastAsia="en-IN"/>
        </w:rPr>
        <w:t>.collapse.navbar-collapse</w:t>
      </w:r>
      <w:r w:rsidRPr="00E5499E">
        <w:rPr>
          <w:rFonts w:ascii="Segoe UI" w:eastAsia="Times New Roman" w:hAnsi="Segoe UI" w:cs="Segoe UI"/>
          <w:color w:val="212529"/>
          <w:sz w:val="19"/>
          <w:szCs w:val="19"/>
          <w:lang w:val="en-IN" w:eastAsia="en-IN"/>
        </w:rPr>
        <w:t> for grouping and hiding navbar contents by a parent breakpoint.</w:t>
      </w:r>
    </w:p>
    <w:p w:rsidR="000756AB" w:rsidRDefault="000756AB" w:rsidP="00C76265">
      <w:pPr>
        <w:pStyle w:val="ListParagraph"/>
        <w:numPr>
          <w:ilvl w:val="0"/>
          <w:numId w:val="8"/>
        </w:numPr>
      </w:pPr>
      <w:r>
        <w:lastRenderedPageBreak/>
        <w:t>Copy following code</w:t>
      </w:r>
      <w:r>
        <w:rPr>
          <w:noProof/>
          <w:lang w:val="en-IN" w:eastAsia="en-IN"/>
        </w:rPr>
        <w:drawing>
          <wp:inline distT="0" distB="0" distL="0" distR="0">
            <wp:extent cx="3167069" cy="226350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50" cy="226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3D" w:rsidRDefault="0095473D" w:rsidP="0095473D">
      <w:pPr>
        <w:pStyle w:val="ListParagraph"/>
      </w:pPr>
      <w:r>
        <w:t>Make changes as follows:</w:t>
      </w:r>
    </w:p>
    <w:p w:rsidR="0095473D" w:rsidRDefault="0095473D" w:rsidP="00F95469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>
            <wp:extent cx="6227445" cy="2278380"/>
            <wp:effectExtent l="171450" t="133350" r="363855" b="312420"/>
            <wp:docPr id="6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227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56AB" w:rsidRDefault="000756AB" w:rsidP="00C76265">
      <w:pPr>
        <w:pStyle w:val="ListParagraph"/>
        <w:numPr>
          <w:ilvl w:val="0"/>
          <w:numId w:val="8"/>
        </w:numPr>
      </w:pPr>
      <w:r>
        <w:t xml:space="preserve">Update  index.html </w:t>
      </w:r>
      <w:r w:rsidRPr="000756AB">
        <w:t xml:space="preserve">index.html-     &lt;link href="https://maxcdn.bootstrapcdn.com/bootstrap/4.0.0/css/bootstrap.min.css" rel="stylesheet"&gt;    </w:t>
      </w:r>
    </w:p>
    <w:p w:rsidR="000B7E38" w:rsidRDefault="000B7E38" w:rsidP="00C76265">
      <w:pPr>
        <w:pStyle w:val="ListParagraph"/>
        <w:numPr>
          <w:ilvl w:val="0"/>
          <w:numId w:val="8"/>
        </w:numPr>
      </w:pPr>
      <w:r>
        <w:t xml:space="preserve">npm install ngx-bootstrap --save                                         </w:t>
      </w:r>
    </w:p>
    <w:p w:rsidR="000B7E38" w:rsidRDefault="000B7E38" w:rsidP="00C76265">
      <w:pPr>
        <w:pStyle w:val="ListParagraph"/>
        <w:numPr>
          <w:ilvl w:val="0"/>
          <w:numId w:val="8"/>
        </w:numPr>
      </w:pPr>
      <w:r>
        <w:t xml:space="preserve"> npm install popper --save                                                                       </w:t>
      </w:r>
    </w:p>
    <w:p w:rsidR="000B7E38" w:rsidRDefault="000B7E38" w:rsidP="00C76265">
      <w:pPr>
        <w:pStyle w:val="ListParagraph"/>
        <w:numPr>
          <w:ilvl w:val="0"/>
          <w:numId w:val="8"/>
        </w:numPr>
      </w:pPr>
      <w:r>
        <w:t xml:space="preserve">npm install jquery --save     </w:t>
      </w:r>
    </w:p>
    <w:p w:rsidR="002D44F6" w:rsidRDefault="002D44F6" w:rsidP="00C76265">
      <w:pPr>
        <w:pStyle w:val="ListParagraph"/>
        <w:numPr>
          <w:ilvl w:val="0"/>
          <w:numId w:val="9"/>
        </w:numPr>
        <w:spacing w:after="200"/>
        <w:rPr>
          <w:b/>
        </w:rPr>
      </w:pPr>
      <w:r w:rsidRPr="002D44F6">
        <w:rPr>
          <w:b/>
        </w:rPr>
        <w:t>Add Search Bar:</w:t>
      </w:r>
      <w:r w:rsidR="009E6C87">
        <w:rPr>
          <w:b/>
        </w:rPr>
        <w:t xml:space="preserve"> Refer</w:t>
      </w:r>
    </w:p>
    <w:p w:rsidR="00A374F0" w:rsidRDefault="0016794B" w:rsidP="00A374F0">
      <w:pPr>
        <w:pStyle w:val="ListParagraph"/>
        <w:spacing w:after="200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4765886" cy="2975236"/>
            <wp:effectExtent l="19050" t="0" r="0" b="0"/>
            <wp:docPr id="59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69" cy="297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A3" w:rsidRDefault="003524A3" w:rsidP="00C76265">
      <w:pPr>
        <w:pStyle w:val="ListParagraph"/>
        <w:numPr>
          <w:ilvl w:val="0"/>
          <w:numId w:val="8"/>
        </w:numPr>
      </w:pPr>
      <w:r>
        <w:t xml:space="preserve">Update angular.json - "styles": [         </w:t>
      </w:r>
    </w:p>
    <w:p w:rsidR="003524A3" w:rsidRDefault="003524A3" w:rsidP="003524A3">
      <w:pPr>
        <w:spacing w:after="0" w:line="240" w:lineRule="auto"/>
        <w:ind w:left="360"/>
      </w:pPr>
      <w:r>
        <w:t xml:space="preserve">              "src/styles.css",</w:t>
      </w:r>
    </w:p>
    <w:p w:rsidR="003524A3" w:rsidRDefault="003524A3" w:rsidP="003524A3">
      <w:pPr>
        <w:spacing w:after="0" w:line="240" w:lineRule="auto"/>
        <w:ind w:left="360"/>
      </w:pPr>
      <w:r>
        <w:t xml:space="preserve">              "node_modules/bootstrap/dist/css/bootstrap.min.css"</w:t>
      </w:r>
    </w:p>
    <w:p w:rsidR="003524A3" w:rsidRDefault="003524A3" w:rsidP="003524A3">
      <w:pPr>
        <w:spacing w:after="0" w:line="240" w:lineRule="auto"/>
        <w:ind w:left="360"/>
      </w:pPr>
      <w:r>
        <w:t xml:space="preserve">            ],</w:t>
      </w:r>
    </w:p>
    <w:p w:rsidR="003524A3" w:rsidRDefault="003524A3" w:rsidP="003524A3">
      <w:pPr>
        <w:spacing w:after="0" w:line="240" w:lineRule="auto"/>
        <w:ind w:left="360"/>
      </w:pPr>
      <w:r>
        <w:t xml:space="preserve">            "scripts": [  "node_modules/jquery/dist/jquery.min.js",</w:t>
      </w:r>
    </w:p>
    <w:p w:rsidR="003524A3" w:rsidRDefault="003524A3" w:rsidP="003524A3">
      <w:pPr>
        <w:spacing w:after="0" w:line="240" w:lineRule="auto"/>
        <w:ind w:left="360"/>
      </w:pPr>
      <w:r>
        <w:t xml:space="preserve">              "node_modules/popper.js/dist/umd/popper.min.js",</w:t>
      </w:r>
    </w:p>
    <w:p w:rsidR="003524A3" w:rsidRDefault="003524A3" w:rsidP="003524A3">
      <w:pPr>
        <w:spacing w:after="0" w:line="240" w:lineRule="auto"/>
        <w:ind w:left="360"/>
      </w:pPr>
      <w:r>
        <w:t xml:space="preserve">              "node_modules/bootstrap/dist/js/bootstrap.min.js"]    </w:t>
      </w:r>
    </w:p>
    <w:p w:rsidR="003524A3" w:rsidRDefault="003524A3" w:rsidP="003524A3">
      <w:pPr>
        <w:spacing w:after="0" w:line="240" w:lineRule="auto"/>
      </w:pPr>
    </w:p>
    <w:p w:rsidR="003524A3" w:rsidRDefault="003524A3" w:rsidP="003524A3"/>
    <w:p w:rsidR="003524A3" w:rsidRDefault="003524A3" w:rsidP="00A374F0">
      <w:pPr>
        <w:pStyle w:val="ListParagraph"/>
        <w:spacing w:after="200"/>
        <w:rPr>
          <w:b/>
        </w:rPr>
      </w:pPr>
    </w:p>
    <w:p w:rsidR="00A374F0" w:rsidRDefault="00A374F0" w:rsidP="00C76265">
      <w:pPr>
        <w:pStyle w:val="ListParagraph"/>
        <w:numPr>
          <w:ilvl w:val="0"/>
          <w:numId w:val="9"/>
        </w:numPr>
        <w:spacing w:after="200"/>
        <w:rPr>
          <w:b/>
        </w:rPr>
      </w:pPr>
      <w:r>
        <w:rPr>
          <w:b/>
        </w:rPr>
        <w:t>Create Logout Button</w:t>
      </w:r>
    </w:p>
    <w:p w:rsidR="00A374F0" w:rsidRDefault="00DF24BB" w:rsidP="00A374F0">
      <w:pPr>
        <w:pStyle w:val="ListParagraph"/>
        <w:spacing w:after="20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478780" cy="525780"/>
            <wp:effectExtent l="19050" t="0" r="7620" b="0"/>
            <wp:docPr id="60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604" w:rsidRDefault="00AF6604" w:rsidP="00C76265">
      <w:pPr>
        <w:pStyle w:val="ListParagraph"/>
        <w:numPr>
          <w:ilvl w:val="0"/>
          <w:numId w:val="9"/>
        </w:numPr>
        <w:spacing w:after="200"/>
        <w:rPr>
          <w:b/>
        </w:rPr>
      </w:pPr>
      <w:r>
        <w:rPr>
          <w:b/>
        </w:rPr>
        <w:t>Add Logo</w:t>
      </w:r>
    </w:p>
    <w:p w:rsidR="00AF6604" w:rsidRDefault="00AF6604" w:rsidP="007F1DBF">
      <w:pPr>
        <w:pStyle w:val="ListParagraph"/>
        <w:spacing w:after="200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373880" cy="899160"/>
            <wp:effectExtent l="19050" t="0" r="7620" b="0"/>
            <wp:docPr id="6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DBF" w:rsidRDefault="007F1DBF" w:rsidP="00C0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8" w:lineRule="atLeast"/>
        <w:rPr>
          <w:rFonts w:ascii="Consolas" w:eastAsia="Times New Roman" w:hAnsi="Consolas"/>
          <w:color w:val="0000FF"/>
          <w:sz w:val="17"/>
          <w:szCs w:val="17"/>
          <w:lang w:val="en-IN" w:eastAsia="en-IN"/>
        </w:rPr>
      </w:pPr>
      <w:r>
        <w:rPr>
          <w:b/>
        </w:rPr>
        <w:t xml:space="preserve">Analyse  without </w:t>
      </w:r>
      <w:r w:rsidRPr="007F1DBF">
        <w:rPr>
          <w:rFonts w:ascii="Consolas" w:eastAsia="Times New Roman" w:hAnsi="Consolas"/>
          <w:color w:val="FF0000"/>
          <w:sz w:val="17"/>
          <w:szCs w:val="17"/>
          <w:lang w:val="en-IN" w:eastAsia="en-IN"/>
        </w:rPr>
        <w:t>class</w:t>
      </w:r>
      <w:r w:rsidRPr="007F1DBF">
        <w:rPr>
          <w:rFonts w:ascii="Consolas" w:eastAsia="Times New Roman" w:hAnsi="Consolas"/>
          <w:color w:val="000000"/>
          <w:sz w:val="17"/>
          <w:szCs w:val="17"/>
          <w:lang w:val="en-IN" w:eastAsia="en-IN"/>
        </w:rPr>
        <w:t>=</w:t>
      </w:r>
      <w:r w:rsidRPr="007F1DBF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>"collapse navbar-collapse"</w:t>
      </w:r>
      <w:r w:rsidR="00C02A88">
        <w:rPr>
          <w:rFonts w:ascii="Consolas" w:eastAsia="Times New Roman" w:hAnsi="Consolas"/>
          <w:color w:val="0000FF"/>
          <w:sz w:val="17"/>
          <w:szCs w:val="17"/>
          <w:lang w:val="en-IN" w:eastAsia="en-IN"/>
        </w:rPr>
        <w:t xml:space="preserve"> it would be like </w:t>
      </w:r>
    </w:p>
    <w:p w:rsidR="00C02A88" w:rsidRPr="007F1DBF" w:rsidRDefault="00C02A88" w:rsidP="00C0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28" w:lineRule="atLeast"/>
        <w:rPr>
          <w:rFonts w:ascii="Consolas" w:eastAsia="Times New Roman" w:hAnsi="Consolas"/>
          <w:color w:val="000000"/>
          <w:sz w:val="17"/>
          <w:szCs w:val="17"/>
          <w:lang w:val="en-IN" w:eastAsia="en-IN"/>
        </w:rPr>
      </w:pPr>
      <w:r>
        <w:rPr>
          <w:rFonts w:ascii="Consolas" w:eastAsia="Times New Roman" w:hAnsi="Consolas"/>
          <w:noProof/>
          <w:color w:val="000000"/>
          <w:sz w:val="17"/>
          <w:szCs w:val="17"/>
          <w:lang w:val="en-IN" w:eastAsia="en-IN"/>
        </w:rPr>
        <w:drawing>
          <wp:inline distT="0" distB="0" distL="0" distR="0">
            <wp:extent cx="6227445" cy="757019"/>
            <wp:effectExtent l="19050" t="0" r="1905" b="0"/>
            <wp:docPr id="63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75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DBF" w:rsidRDefault="00F95469" w:rsidP="00C76265">
      <w:pPr>
        <w:pStyle w:val="ListParagraph"/>
        <w:numPr>
          <w:ilvl w:val="0"/>
          <w:numId w:val="9"/>
        </w:numPr>
        <w:spacing w:after="200"/>
        <w:rPr>
          <w:b/>
        </w:rPr>
      </w:pPr>
      <w:r>
        <w:rPr>
          <w:b/>
        </w:rPr>
        <w:t>FINAL CODE for navbar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8000"/>
          <w:sz w:val="19"/>
          <w:szCs w:val="19"/>
          <w:lang w:val="en-IN" w:eastAsia="en-IN"/>
        </w:rPr>
        <w:t>&lt;!--The content below is only a placeholder and can be replaced.--&gt;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008000"/>
          <w:sz w:val="19"/>
          <w:szCs w:val="19"/>
          <w:lang w:val="en-IN" w:eastAsia="en-IN"/>
        </w:rPr>
        <w:t>&lt;!--     NAVBAR     --&gt;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lastRenderedPageBreak/>
        <w:t xml:space="preserve">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&lt;div&gt;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&lt;nav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"navbar navbar-expand-sm navbar-light bg-light 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&lt;a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"navbar-brand"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href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"#"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Target Book Store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&lt;/a&gt;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&lt;a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"navbar-brand"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href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"http://revature.com"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9B0178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highlight w:val="yellow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</w:t>
      </w:r>
      <w:r w:rsidRPr="009B0178">
        <w:rPr>
          <w:rFonts w:ascii="Consolas" w:eastAsia="Times New Roman" w:hAnsi="Consolas"/>
          <w:color w:val="800000"/>
          <w:sz w:val="19"/>
          <w:szCs w:val="19"/>
          <w:highlight w:val="yellow"/>
          <w:lang w:val="en-IN" w:eastAsia="en-IN"/>
        </w:rPr>
        <w:t>&lt;img</w:t>
      </w:r>
      <w:r w:rsidRPr="009B0178">
        <w:rPr>
          <w:rFonts w:ascii="Consolas" w:eastAsia="Times New Roman" w:hAnsi="Consolas"/>
          <w:color w:val="000000"/>
          <w:sz w:val="19"/>
          <w:szCs w:val="19"/>
          <w:highlight w:val="yellow"/>
          <w:lang w:val="en-IN" w:eastAsia="en-IN"/>
        </w:rPr>
        <w:t xml:space="preserve"> </w:t>
      </w:r>
      <w:r w:rsidRPr="009B0178">
        <w:rPr>
          <w:rFonts w:ascii="Consolas" w:eastAsia="Times New Roman" w:hAnsi="Consolas"/>
          <w:color w:val="FF0000"/>
          <w:sz w:val="19"/>
          <w:szCs w:val="19"/>
          <w:highlight w:val="yellow"/>
          <w:lang w:val="en-IN" w:eastAsia="en-IN"/>
        </w:rPr>
        <w:t>src</w:t>
      </w:r>
      <w:r w:rsidRPr="009B0178">
        <w:rPr>
          <w:rFonts w:ascii="Consolas" w:eastAsia="Times New Roman" w:hAnsi="Consolas"/>
          <w:color w:val="000000"/>
          <w:sz w:val="19"/>
          <w:szCs w:val="19"/>
          <w:highlight w:val="yellow"/>
          <w:lang w:val="en-IN" w:eastAsia="en-IN"/>
        </w:rPr>
        <w:t>=</w:t>
      </w:r>
      <w:r w:rsidRPr="009B0178">
        <w:rPr>
          <w:rFonts w:ascii="Consolas" w:eastAsia="Times New Roman" w:hAnsi="Consolas"/>
          <w:color w:val="0000FF"/>
          <w:sz w:val="19"/>
          <w:szCs w:val="19"/>
          <w:highlight w:val="yellow"/>
          <w:lang w:val="en-IN" w:eastAsia="en-IN"/>
        </w:rPr>
        <w:t>"./assets/logo.png"</w:t>
      </w:r>
      <w:r w:rsidRPr="009B0178">
        <w:rPr>
          <w:rFonts w:ascii="Consolas" w:eastAsia="Times New Roman" w:hAnsi="Consolas"/>
          <w:color w:val="000000"/>
          <w:sz w:val="19"/>
          <w:szCs w:val="19"/>
          <w:highlight w:val="yellow"/>
          <w:lang w:val="en-IN" w:eastAsia="en-IN"/>
        </w:rPr>
        <w:t xml:space="preserve"> 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style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"position:relative;left:150;top:0; height:50px"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alt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"Revaturelogo"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&gt;&lt;/a&gt;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&lt;div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"collapse navbar-collapse"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id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"navbarSupportedContent"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008000"/>
          <w:sz w:val="19"/>
          <w:szCs w:val="19"/>
          <w:lang w:val="en-IN" w:eastAsia="en-IN"/>
        </w:rPr>
        <w:t>&lt;!-- collapse will be not allow overlapping--&gt;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&lt;ul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"navbar-nav mr-auto"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&lt;/ul&gt;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&lt;ul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"nav nav-tabs"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&lt;li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routerLinkActive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"active"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&lt;a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"Login"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style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"padding-left:100px"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Login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&lt;/a&gt;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&lt;/li&gt;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&lt;li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routerLinkActive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"active"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&lt;a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"Home"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style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"padding-left:100px"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Home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&lt;/a&gt;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&lt;/li&gt;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&lt;li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routerLinkActive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"active"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&lt;a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"addBook"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style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"padding-left:100px"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Add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&lt;/a&gt;</w:t>
      </w:r>
    </w:p>
    <w:p w:rsidR="00F95469" w:rsidRPr="005A15BE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5A15BE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</w:t>
      </w:r>
      <w:r w:rsidRPr="005A15BE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&lt;/li&gt;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&lt;li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routerLinkActive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"active"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&lt;a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routerLink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"books"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style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"padding-left:100px"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List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&lt;/a&gt;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&lt;/li&gt;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&lt;/ul&gt;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    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&lt;form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"form-inline my-2 my-lg-0"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008000"/>
          <w:sz w:val="19"/>
          <w:szCs w:val="19"/>
          <w:lang w:val="en-IN" w:eastAsia="en-IN"/>
        </w:rPr>
        <w:t>&lt;!-- m stands for margin and y (top+bottom)--&gt;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&lt;input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"form-control mr-sm-2"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type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"search"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placeholder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"Search"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&lt;button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"btn btn-success my-2 my-sm-0"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type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"submit"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&lt;span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"glyphicon glyphicon-search"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&gt;&lt;/span&gt;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    Search</w:t>
      </w:r>
    </w:p>
    <w:p w:rsidR="00F95469" w:rsidRPr="005A15BE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5A15BE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</w:t>
      </w:r>
      <w:r w:rsidRPr="005A15BE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&lt;/button</w:t>
      </w:r>
      <w:r w:rsidR="005A15BE" w:rsidRPr="005A15BE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5A15BE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</w:t>
      </w:r>
      <w:r w:rsidRPr="005A15BE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&lt;/form&gt;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&lt;a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href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"logout"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&lt;button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type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"button"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</w:t>
      </w:r>
      <w:r w:rsidRPr="00F95469">
        <w:rPr>
          <w:rFonts w:ascii="Consolas" w:eastAsia="Times New Roman" w:hAnsi="Consolas"/>
          <w:color w:val="FF0000"/>
          <w:sz w:val="19"/>
          <w:szCs w:val="19"/>
          <w:lang w:val="en-IN" w:eastAsia="en-IN"/>
        </w:rPr>
        <w:t>class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=</w:t>
      </w:r>
      <w:r w:rsidRPr="00F95469">
        <w:rPr>
          <w:rFonts w:ascii="Consolas" w:eastAsia="Times New Roman" w:hAnsi="Consolas"/>
          <w:color w:val="0000FF"/>
          <w:sz w:val="19"/>
          <w:szCs w:val="19"/>
          <w:lang w:val="en-IN" w:eastAsia="en-IN"/>
        </w:rPr>
        <w:t>"btn btn-danger ml-4"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&gt;</w:t>
      </w: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>Log Out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&lt;/button&gt;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&lt;/a&gt;</w:t>
      </w:r>
    </w:p>
    <w:p w:rsidR="00F95469" w:rsidRPr="00F95469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F95469">
        <w:rPr>
          <w:rFonts w:ascii="Consolas" w:eastAsia="Times New Roman" w:hAnsi="Consolas"/>
          <w:color w:val="000000"/>
          <w:sz w:val="19"/>
          <w:szCs w:val="19"/>
          <w:lang w:val="en-IN" w:eastAsia="en-IN"/>
        </w:rPr>
        <w:t xml:space="preserve">      </w:t>
      </w:r>
      <w:r w:rsidRPr="00F95469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&lt;/div&gt;</w:t>
      </w:r>
    </w:p>
    <w:p w:rsidR="00F95469" w:rsidRPr="005A15BE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142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5A15BE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&lt;/nav&gt;&lt;/div&gt;</w:t>
      </w:r>
    </w:p>
    <w:p w:rsidR="00F95469" w:rsidRPr="00C340CC" w:rsidRDefault="00F95469" w:rsidP="00C76265">
      <w:pPr>
        <w:pStyle w:val="ListParagraph"/>
        <w:numPr>
          <w:ilvl w:val="0"/>
          <w:numId w:val="9"/>
        </w:numPr>
        <w:shd w:val="clear" w:color="auto" w:fill="FFFFFF"/>
        <w:spacing w:after="0" w:line="253" w:lineRule="atLeast"/>
        <w:ind w:left="360" w:hanging="142"/>
        <w:rPr>
          <w:rFonts w:ascii="Consolas" w:eastAsia="Times New Roman" w:hAnsi="Consolas"/>
          <w:color w:val="000000"/>
          <w:sz w:val="19"/>
          <w:szCs w:val="19"/>
          <w:lang w:val="en-IN" w:eastAsia="en-IN"/>
        </w:rPr>
      </w:pPr>
      <w:r w:rsidRPr="00C340CC">
        <w:rPr>
          <w:rFonts w:ascii="Consolas" w:eastAsia="Times New Roman" w:hAnsi="Consolas"/>
          <w:color w:val="800000"/>
          <w:sz w:val="19"/>
          <w:szCs w:val="19"/>
          <w:lang w:val="en-IN" w:eastAsia="en-IN"/>
        </w:rPr>
        <w:t>&lt;router-outlet&gt;&lt;/router-outlet&gt;</w:t>
      </w:r>
    </w:p>
    <w:p w:rsidR="00F95469" w:rsidRDefault="00AE404F" w:rsidP="00AE404F">
      <w:pPr>
        <w:spacing w:after="200"/>
        <w:rPr>
          <w:b/>
        </w:rPr>
      </w:pPr>
      <w:r>
        <w:rPr>
          <w:b/>
        </w:rPr>
        <w:t>Lab: Cerate 4 component Login, Home, Book, BookList component</w:t>
      </w:r>
      <w:r w:rsidR="002A6E51">
        <w:rPr>
          <w:b/>
        </w:rPr>
        <w:t>.</w:t>
      </w:r>
    </w:p>
    <w:p w:rsidR="00C340CC" w:rsidRDefault="00C340CC" w:rsidP="00C340CC">
      <w:pPr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C340CC"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  <w:t>Demonstrate routing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1. Make sure having home/customer/About component.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2.  &lt;nav&gt;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&lt;a routerLink="home" routerLinkActive="active"&gt;Home&lt;/a&gt;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&lt;a routerLink="about"&gt;About&lt;/a&gt;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&lt;a routerLink="dashboard"&gt;Dashboard&lt;/a&gt;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&lt;/nav&gt;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&lt;router-outlet&gt;&lt;/router-outlet&gt;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3. routeConfig.ts in app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import { Routes } from '@angular/router';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import { HomeComponent } from './home/home.component';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import { AboutComponent } from './about/about.component';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import { CustomerComponent } from './customer/customer.component';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export  const appRoutes: Routes = [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lastRenderedPageBreak/>
        <w:t xml:space="preserve">  { path: 'Home', 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component: HomeComponent 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},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{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path: 'About',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component: AboutComponent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},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{ path: 'Customer',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component: CustomerComponent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}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];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export default appRoutes;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4. app.module.ts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import { appRoutes } from './routerConfig';</w:t>
      </w: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imports: [</w:t>
      </w:r>
    </w:p>
    <w:p w:rsid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   BrowserModule, RouterModule.forRoot(appRoutes)</w:t>
      </w:r>
    </w:p>
    <w:p w:rsidR="00237D18" w:rsidRDefault="00237D18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 xml:space="preserve"> 5. Add spaces in buttons</w:t>
      </w:r>
    </w:p>
    <w:p w:rsid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&lt;li class="nav-item" class=span  style="margin:5px;"&gt;</w:t>
      </w:r>
    </w:p>
    <w:p w:rsidR="00471478" w:rsidRPr="00E356B3" w:rsidRDefault="00471478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</w:p>
    <w:p w:rsidR="00E356B3" w:rsidRPr="00E356B3" w:rsidRDefault="00E356B3" w:rsidP="00E35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  <w:spacing w:after="0" w:line="240" w:lineRule="auto"/>
      </w:pPr>
      <w:r w:rsidRPr="00E356B3">
        <w:t>6. Add Search box + Login Button</w:t>
      </w:r>
    </w:p>
    <w:p w:rsidR="0004779D" w:rsidRDefault="0004779D" w:rsidP="00C76265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9D8CD" w:themeFill="accent1" w:themeFillTint="33"/>
      </w:pPr>
      <w:r>
        <w:t xml:space="preserve">Map component with path </w:t>
      </w:r>
    </w:p>
    <w:p w:rsidR="0004779D" w:rsidRDefault="0004779D" w:rsidP="0004779D">
      <w:pPr>
        <w:ind w:left="360"/>
      </w:pPr>
      <w:r w:rsidRPr="0004779D">
        <w:rPr>
          <w:noProof/>
          <w:lang w:val="en-IN" w:eastAsia="en-IN"/>
        </w:rPr>
        <w:drawing>
          <wp:inline distT="0" distB="0" distL="0" distR="0">
            <wp:extent cx="5286847" cy="2194231"/>
            <wp:effectExtent l="171450" t="133350" r="371003" b="301319"/>
            <wp:docPr id="6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46" cy="2194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79D" w:rsidRPr="0004779D" w:rsidRDefault="0004779D" w:rsidP="00C76265">
      <w:pPr>
        <w:pStyle w:val="ListParagraph"/>
        <w:numPr>
          <w:ilvl w:val="0"/>
          <w:numId w:val="10"/>
        </w:numPr>
        <w:ind w:left="0" w:firstLine="0"/>
      </w:pPr>
      <w:r>
        <w:rPr>
          <w:noProof/>
          <w:lang w:val="en-IN" w:eastAsia="en-IN"/>
        </w:rPr>
        <w:t xml:space="preserve">Make sure path the same as routerlink </w:t>
      </w:r>
    </w:p>
    <w:p w:rsidR="002A6E51" w:rsidRPr="003524A3" w:rsidRDefault="0004779D" w:rsidP="009B7831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995545" cy="2353343"/>
            <wp:effectExtent l="171450" t="133350" r="357505" b="313657"/>
            <wp:docPr id="6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353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24A3" w:rsidRPr="003524A3" w:rsidRDefault="003524A3" w:rsidP="00C76265">
      <w:pPr>
        <w:pStyle w:val="ListParagraph"/>
        <w:numPr>
          <w:ilvl w:val="0"/>
          <w:numId w:val="10"/>
        </w:numPr>
      </w:pPr>
      <w:r>
        <w:rPr>
          <w:b/>
        </w:rPr>
        <w:t>Test</w:t>
      </w:r>
      <w:r w:rsidR="00EF2956">
        <w:rPr>
          <w:b/>
        </w:rPr>
        <w:t>: On click of home it must navigate to home component</w:t>
      </w:r>
    </w:p>
    <w:p w:rsidR="009D4532" w:rsidRPr="002D44F6" w:rsidRDefault="009D4532" w:rsidP="00C76265">
      <w:pPr>
        <w:pStyle w:val="ListParagraph"/>
        <w:numPr>
          <w:ilvl w:val="0"/>
          <w:numId w:val="9"/>
        </w:numPr>
        <w:spacing w:after="200"/>
        <w:rPr>
          <w:b/>
        </w:rPr>
      </w:pPr>
      <w:r w:rsidRPr="002D44F6">
        <w:rPr>
          <w:b/>
        </w:rPr>
        <w:br w:type="page"/>
      </w:r>
    </w:p>
    <w:p w:rsidR="002E221C" w:rsidRDefault="002E221C" w:rsidP="002D2C6F">
      <w:pPr>
        <w:pStyle w:val="Heading2"/>
      </w:pPr>
      <w:r>
        <w:lastRenderedPageBreak/>
        <w:t>Lab: Display company name using Interpolation</w:t>
      </w:r>
      <w:r w:rsidR="009B7831">
        <w:t>.</w:t>
      </w:r>
    </w:p>
    <w:p w:rsidR="002D2C6F" w:rsidRDefault="002D2C6F" w:rsidP="002D2C6F">
      <w:pPr>
        <w:pStyle w:val="Heading2"/>
      </w:pPr>
      <w:r>
        <w:t>Lab: Declare an array  of books in booklist component and display it in booklist.component.html</w:t>
      </w:r>
    </w:p>
    <w:p w:rsidR="002D2C6F" w:rsidRDefault="002D2C6F" w:rsidP="002D2C6F">
      <w:r>
        <w:t>1. Open BookListComponent.ts</w:t>
      </w:r>
    </w:p>
    <w:p w:rsidR="002D2C6F" w:rsidRDefault="002D2C6F" w:rsidP="002D2C6F">
      <w:r>
        <w:rPr>
          <w:noProof/>
          <w:lang w:val="en-IN" w:eastAsia="en-IN"/>
        </w:rPr>
        <w:drawing>
          <wp:inline distT="0" distB="0" distL="0" distR="0">
            <wp:extent cx="4716780" cy="1615440"/>
            <wp:effectExtent l="171450" t="133350" r="369570" b="30861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15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C6F" w:rsidRDefault="002D2C6F" w:rsidP="002D2C6F">
      <w:r>
        <w:t>2. Open BookListComponent.html</w:t>
      </w:r>
    </w:p>
    <w:p w:rsidR="002D2C6F" w:rsidRDefault="002D2C6F" w:rsidP="002D2C6F">
      <w:r>
        <w:rPr>
          <w:noProof/>
          <w:lang w:val="en-IN" w:eastAsia="en-IN"/>
        </w:rPr>
        <w:drawing>
          <wp:inline distT="0" distB="0" distL="0" distR="0">
            <wp:extent cx="3319086" cy="3074950"/>
            <wp:effectExtent l="171450" t="133350" r="357564" b="29690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95" cy="3077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72A0" w:rsidRDefault="00E472A0" w:rsidP="002D2C6F">
      <w:r>
        <w:rPr>
          <w:noProof/>
          <w:lang w:val="en-IN" w:eastAsia="en-IN"/>
        </w:rPr>
        <w:drawing>
          <wp:inline distT="0" distB="0" distL="0" distR="0">
            <wp:extent cx="5050155" cy="1309300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30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6F" w:rsidRDefault="002D2C6F" w:rsidP="002D2C6F"/>
    <w:p w:rsidR="002D2C6F" w:rsidRPr="002D2C6F" w:rsidRDefault="002D2C6F" w:rsidP="002D2C6F"/>
    <w:p w:rsidR="00D92552" w:rsidRPr="00D92552" w:rsidRDefault="00D92552" w:rsidP="00D92552">
      <w:pPr>
        <w:spacing w:after="0" w:line="240" w:lineRule="auto"/>
        <w:ind w:left="360"/>
        <w:jc w:val="both"/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D92552"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  <w:t>Demonstrate event handling and two way binding</w:t>
      </w:r>
    </w:p>
    <w:p w:rsidR="00F21D43" w:rsidRPr="00D803E5" w:rsidRDefault="00F21D43" w:rsidP="00D803E5"/>
    <w:sectPr w:rsidR="00F21D43" w:rsidRPr="00D803E5" w:rsidSect="00FB24A3">
      <w:footerReference w:type="even" r:id="rId28"/>
      <w:footerReference w:type="default" r:id="rId29"/>
      <w:pgSz w:w="12240" w:h="15840" w:code="1"/>
      <w:pgMar w:top="851" w:right="1440" w:bottom="1440" w:left="993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4F6" w:rsidRDefault="007544F6">
      <w:pPr>
        <w:spacing w:after="0" w:line="240" w:lineRule="auto"/>
      </w:pPr>
      <w:r>
        <w:separator/>
      </w:r>
    </w:p>
  </w:endnote>
  <w:endnote w:type="continuationSeparator" w:id="1">
    <w:p w:rsidR="007544F6" w:rsidRDefault="0075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BE5" w:rsidRDefault="004C528E">
    <w:pPr>
      <w:pStyle w:val="Footer"/>
    </w:pPr>
    <w:r w:rsidRPr="004C528E"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612BE5" w:rsidRDefault="004C528E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E62B6"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Component, Routing</w:t>
                    </w:r>
                  </w:sdtContent>
                </w:sdt>
                <w:r w:rsidR="00DB7B89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20196536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12-0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A80C2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12/9/2019</w:t>
                    </w:r>
                  </w:sdtContent>
                </w:sdt>
                <w:r w:rsidR="00DB7B89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 w:rsidRPr="004C528E">
      <w:rPr>
        <w:noProof/>
        <w:lang w:eastAsia="ja-JP"/>
      </w:rPr>
      <w:pict>
        <v:roundrect id="_x0000_s2072" style="position:absolute;margin-left:0;margin-top:0;width:561.25pt;height:742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4C528E"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612BE5" w:rsidRDefault="004C528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471478" w:rsidRPr="00471478">
                    <w:rPr>
                      <w:noProof/>
                      <w:color w:val="FFFFFF" w:themeColor="background1"/>
                      <w:sz w:val="40"/>
                      <w:szCs w:val="40"/>
                    </w:rPr>
                    <w:t>6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BE5" w:rsidRDefault="004C528E">
    <w:pPr>
      <w:rPr>
        <w:sz w:val="20"/>
      </w:rPr>
    </w:pPr>
    <w:r w:rsidRPr="004C528E">
      <w:rPr>
        <w:noProof/>
        <w:sz w:val="10"/>
        <w:szCs w:val="10"/>
      </w:rPr>
      <w:pict>
        <v:rect id="_x0000_s2069" style="position:absolute;margin-left:-289.9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612BE5" w:rsidRDefault="004C528E">
                <w:pPr>
                  <w:pStyle w:val="NoSpacing"/>
                  <w:rPr>
                    <w:rFonts w:asciiTheme="majorHAnsi" w:hAnsiTheme="majorHAnsi"/>
                    <w:color w:val="7F7F7F" w:themeColor="text1" w:themeTint="80"/>
                    <w:sz w:val="2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Title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AE62B6">
                      <w:rPr>
                        <w:rFonts w:asciiTheme="majorHAnsi" w:hAnsiTheme="majorHAnsi"/>
                        <w:color w:val="7F7F7F" w:themeColor="text1" w:themeTint="80"/>
                        <w:sz w:val="20"/>
                        <w:lang w:val="en-IN"/>
                      </w:rPr>
                      <w:t>Component, Routing</w:t>
                    </w:r>
                  </w:sdtContent>
                </w:sdt>
                <w:r w:rsidR="00DB7B89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20"/>
                    </w:rPr>
                    <w:alias w:val="Date"/>
                    <w:id w:val="805429517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12-0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A80C29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>12/9/2019</w:t>
                    </w:r>
                  </w:sdtContent>
                </w:sdt>
                <w:r w:rsidR="00DB7B89">
                  <w:rPr>
                    <w:rFonts w:asciiTheme="majorHAnsi" w:hAnsiTheme="majorHAnsi"/>
                    <w:color w:val="7F7F7F" w:themeColor="text1" w:themeTint="80"/>
                    <w:sz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 w:rsidRPr="004C528E">
      <w:rPr>
        <w:noProof/>
        <w:sz w:val="20"/>
        <w:lang w:eastAsia="ja-JP"/>
      </w:rPr>
      <w:pict>
        <v:roundrect id="_x0000_s2068" style="position:absolute;margin-left:0;margin-top:0;width:561.25pt;height:742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4C528E">
      <w:rPr>
        <w:noProof/>
        <w:sz w:val="20"/>
        <w:lang w:eastAsia="ja-JP"/>
      </w:rPr>
      <w:pict>
        <v:oval id="_x0000_s2067" style="position:absolute;margin-left:69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612BE5" w:rsidRDefault="004C528E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237D18" w:rsidRPr="00237D18">
                    <w:rPr>
                      <w:noProof/>
                      <w:color w:val="FFFFFF" w:themeColor="background1"/>
                      <w:sz w:val="40"/>
                      <w:szCs w:val="40"/>
                    </w:rPr>
                    <w:t>5</w:t>
                  </w:r>
                </w:fldSimple>
              </w:p>
            </w:txbxContent>
          </v:textbox>
          <w10:wrap anchorx="margin" anchory="page"/>
        </v:oval>
      </w:pict>
    </w:r>
  </w:p>
  <w:p w:rsidR="00612BE5" w:rsidRDefault="00612BE5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4F6" w:rsidRDefault="007544F6">
      <w:pPr>
        <w:spacing w:after="0" w:line="240" w:lineRule="auto"/>
      </w:pPr>
      <w:r>
        <w:separator/>
      </w:r>
    </w:p>
  </w:footnote>
  <w:footnote w:type="continuationSeparator" w:id="1">
    <w:p w:rsidR="007544F6" w:rsidRDefault="00754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136217"/>
    <w:multiLevelType w:val="hybridMultilevel"/>
    <w:tmpl w:val="96D29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B3A29"/>
    <w:multiLevelType w:val="hybridMultilevel"/>
    <w:tmpl w:val="188C0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840F1"/>
    <w:multiLevelType w:val="hybridMultilevel"/>
    <w:tmpl w:val="0BB47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11882"/>
    <w:multiLevelType w:val="hybridMultilevel"/>
    <w:tmpl w:val="489846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81BAC"/>
    <w:multiLevelType w:val="multilevel"/>
    <w:tmpl w:val="AAC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E53A5"/>
    <w:multiLevelType w:val="multilevel"/>
    <w:tmpl w:val="4A78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530" fillcolor="white">
      <v:fill color="white"/>
      <o:colormru v:ext="edit" colors="#fc6"/>
      <o:colormenu v:ext="edit" fillcolor="#fc6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285"/>
    <w:rsid w:val="000054AF"/>
    <w:rsid w:val="000056B1"/>
    <w:rsid w:val="00011F21"/>
    <w:rsid w:val="00016223"/>
    <w:rsid w:val="00021FA3"/>
    <w:rsid w:val="00021FCD"/>
    <w:rsid w:val="000264B0"/>
    <w:rsid w:val="000340CC"/>
    <w:rsid w:val="000358EA"/>
    <w:rsid w:val="00036009"/>
    <w:rsid w:val="0003666C"/>
    <w:rsid w:val="00040F88"/>
    <w:rsid w:val="000447E0"/>
    <w:rsid w:val="000464F5"/>
    <w:rsid w:val="0004779D"/>
    <w:rsid w:val="00061875"/>
    <w:rsid w:val="00072535"/>
    <w:rsid w:val="000728C6"/>
    <w:rsid w:val="00072FEB"/>
    <w:rsid w:val="000756AB"/>
    <w:rsid w:val="000763B7"/>
    <w:rsid w:val="000768F5"/>
    <w:rsid w:val="0008288E"/>
    <w:rsid w:val="00087E06"/>
    <w:rsid w:val="000901E8"/>
    <w:rsid w:val="000A3E21"/>
    <w:rsid w:val="000A69F3"/>
    <w:rsid w:val="000B3597"/>
    <w:rsid w:val="000B4D8A"/>
    <w:rsid w:val="000B5E2B"/>
    <w:rsid w:val="000B7E38"/>
    <w:rsid w:val="000C0937"/>
    <w:rsid w:val="000C3F91"/>
    <w:rsid w:val="000C4EDE"/>
    <w:rsid w:val="000D3903"/>
    <w:rsid w:val="000D589A"/>
    <w:rsid w:val="000E00A8"/>
    <w:rsid w:val="000E23AE"/>
    <w:rsid w:val="000E51F4"/>
    <w:rsid w:val="000E731E"/>
    <w:rsid w:val="000F3035"/>
    <w:rsid w:val="000F6662"/>
    <w:rsid w:val="0010106E"/>
    <w:rsid w:val="00102A3F"/>
    <w:rsid w:val="00111CA0"/>
    <w:rsid w:val="0011465D"/>
    <w:rsid w:val="00125ED2"/>
    <w:rsid w:val="001343D6"/>
    <w:rsid w:val="001353D6"/>
    <w:rsid w:val="00142B84"/>
    <w:rsid w:val="00142B94"/>
    <w:rsid w:val="00145361"/>
    <w:rsid w:val="001462B9"/>
    <w:rsid w:val="00150635"/>
    <w:rsid w:val="0015258E"/>
    <w:rsid w:val="00153591"/>
    <w:rsid w:val="00160569"/>
    <w:rsid w:val="00160ED7"/>
    <w:rsid w:val="0016794B"/>
    <w:rsid w:val="00173E87"/>
    <w:rsid w:val="0018090F"/>
    <w:rsid w:val="00182094"/>
    <w:rsid w:val="001962F4"/>
    <w:rsid w:val="00197266"/>
    <w:rsid w:val="001C55F5"/>
    <w:rsid w:val="001C6069"/>
    <w:rsid w:val="001D5658"/>
    <w:rsid w:val="001E2DCC"/>
    <w:rsid w:val="001F70CB"/>
    <w:rsid w:val="00205EBA"/>
    <w:rsid w:val="00213E82"/>
    <w:rsid w:val="00213F81"/>
    <w:rsid w:val="00233FA0"/>
    <w:rsid w:val="00237D18"/>
    <w:rsid w:val="00244B07"/>
    <w:rsid w:val="002458ED"/>
    <w:rsid w:val="0024724F"/>
    <w:rsid w:val="00252449"/>
    <w:rsid w:val="002546A5"/>
    <w:rsid w:val="00255C87"/>
    <w:rsid w:val="00264BC7"/>
    <w:rsid w:val="00265A3D"/>
    <w:rsid w:val="00273608"/>
    <w:rsid w:val="00282E21"/>
    <w:rsid w:val="00286B88"/>
    <w:rsid w:val="002A3E92"/>
    <w:rsid w:val="002A6E51"/>
    <w:rsid w:val="002A72C7"/>
    <w:rsid w:val="002B0651"/>
    <w:rsid w:val="002B1E24"/>
    <w:rsid w:val="002B498D"/>
    <w:rsid w:val="002B4A16"/>
    <w:rsid w:val="002C08D1"/>
    <w:rsid w:val="002C14CA"/>
    <w:rsid w:val="002D2C6F"/>
    <w:rsid w:val="002D2F35"/>
    <w:rsid w:val="002D44F6"/>
    <w:rsid w:val="002E17FE"/>
    <w:rsid w:val="002E221C"/>
    <w:rsid w:val="00300476"/>
    <w:rsid w:val="00331AE5"/>
    <w:rsid w:val="00335318"/>
    <w:rsid w:val="0034514E"/>
    <w:rsid w:val="003524A3"/>
    <w:rsid w:val="00362F2E"/>
    <w:rsid w:val="0037183C"/>
    <w:rsid w:val="003805AF"/>
    <w:rsid w:val="0038733C"/>
    <w:rsid w:val="003875E5"/>
    <w:rsid w:val="003924EC"/>
    <w:rsid w:val="003930E1"/>
    <w:rsid w:val="003940EF"/>
    <w:rsid w:val="003A6D41"/>
    <w:rsid w:val="003A726F"/>
    <w:rsid w:val="003A72E1"/>
    <w:rsid w:val="003B7B3D"/>
    <w:rsid w:val="003C1691"/>
    <w:rsid w:val="003C27E8"/>
    <w:rsid w:val="003D0DA5"/>
    <w:rsid w:val="003D1E5E"/>
    <w:rsid w:val="003D5623"/>
    <w:rsid w:val="003E249E"/>
    <w:rsid w:val="003F224F"/>
    <w:rsid w:val="003F398B"/>
    <w:rsid w:val="003F402F"/>
    <w:rsid w:val="003F7931"/>
    <w:rsid w:val="00400103"/>
    <w:rsid w:val="00405857"/>
    <w:rsid w:val="004058FA"/>
    <w:rsid w:val="00414138"/>
    <w:rsid w:val="00415AA8"/>
    <w:rsid w:val="0041755C"/>
    <w:rsid w:val="0041768A"/>
    <w:rsid w:val="0042083B"/>
    <w:rsid w:val="004270AF"/>
    <w:rsid w:val="0043038C"/>
    <w:rsid w:val="004304D8"/>
    <w:rsid w:val="00432DC0"/>
    <w:rsid w:val="00433973"/>
    <w:rsid w:val="00436D39"/>
    <w:rsid w:val="004434C0"/>
    <w:rsid w:val="00450F5A"/>
    <w:rsid w:val="00464F01"/>
    <w:rsid w:val="0046530D"/>
    <w:rsid w:val="00471478"/>
    <w:rsid w:val="0047603F"/>
    <w:rsid w:val="00481216"/>
    <w:rsid w:val="004861C0"/>
    <w:rsid w:val="004878C7"/>
    <w:rsid w:val="0049354C"/>
    <w:rsid w:val="004A2AE3"/>
    <w:rsid w:val="004A4A7F"/>
    <w:rsid w:val="004B2A47"/>
    <w:rsid w:val="004B420D"/>
    <w:rsid w:val="004B45C2"/>
    <w:rsid w:val="004C0F47"/>
    <w:rsid w:val="004C3852"/>
    <w:rsid w:val="004C528E"/>
    <w:rsid w:val="004D17A5"/>
    <w:rsid w:val="004D6F4D"/>
    <w:rsid w:val="004E00BB"/>
    <w:rsid w:val="004E2940"/>
    <w:rsid w:val="004E3320"/>
    <w:rsid w:val="004E36DB"/>
    <w:rsid w:val="004E37FD"/>
    <w:rsid w:val="004F1E13"/>
    <w:rsid w:val="004F7D72"/>
    <w:rsid w:val="00507C2B"/>
    <w:rsid w:val="0051567E"/>
    <w:rsid w:val="0053045A"/>
    <w:rsid w:val="00533C4C"/>
    <w:rsid w:val="00534356"/>
    <w:rsid w:val="0053707C"/>
    <w:rsid w:val="00546980"/>
    <w:rsid w:val="005475AE"/>
    <w:rsid w:val="00552F68"/>
    <w:rsid w:val="005657CC"/>
    <w:rsid w:val="00565982"/>
    <w:rsid w:val="00567507"/>
    <w:rsid w:val="00567798"/>
    <w:rsid w:val="00571F82"/>
    <w:rsid w:val="00572644"/>
    <w:rsid w:val="00573971"/>
    <w:rsid w:val="00580A50"/>
    <w:rsid w:val="00583887"/>
    <w:rsid w:val="005847F3"/>
    <w:rsid w:val="005925F2"/>
    <w:rsid w:val="005955B1"/>
    <w:rsid w:val="00597115"/>
    <w:rsid w:val="005A15BE"/>
    <w:rsid w:val="005A41EA"/>
    <w:rsid w:val="005A65E4"/>
    <w:rsid w:val="005A6B23"/>
    <w:rsid w:val="005B008C"/>
    <w:rsid w:val="005B0F84"/>
    <w:rsid w:val="005B42A9"/>
    <w:rsid w:val="005B67B3"/>
    <w:rsid w:val="005B7A77"/>
    <w:rsid w:val="005C030B"/>
    <w:rsid w:val="005C64AD"/>
    <w:rsid w:val="005D1ED9"/>
    <w:rsid w:val="005D32C5"/>
    <w:rsid w:val="005D6124"/>
    <w:rsid w:val="005D68DA"/>
    <w:rsid w:val="005D72DA"/>
    <w:rsid w:val="005E1A0B"/>
    <w:rsid w:val="005E7F5B"/>
    <w:rsid w:val="005F43FC"/>
    <w:rsid w:val="005F6E49"/>
    <w:rsid w:val="006038AF"/>
    <w:rsid w:val="0060430B"/>
    <w:rsid w:val="00607ADF"/>
    <w:rsid w:val="00611861"/>
    <w:rsid w:val="00612BE5"/>
    <w:rsid w:val="00614DB5"/>
    <w:rsid w:val="006350EF"/>
    <w:rsid w:val="0063640E"/>
    <w:rsid w:val="006404DC"/>
    <w:rsid w:val="006439D4"/>
    <w:rsid w:val="006539B6"/>
    <w:rsid w:val="00653ACD"/>
    <w:rsid w:val="00674660"/>
    <w:rsid w:val="00683C24"/>
    <w:rsid w:val="006938B2"/>
    <w:rsid w:val="006B2726"/>
    <w:rsid w:val="006B6BAF"/>
    <w:rsid w:val="006C214F"/>
    <w:rsid w:val="006C3B42"/>
    <w:rsid w:val="006C4FCD"/>
    <w:rsid w:val="006C6F5E"/>
    <w:rsid w:val="006C7A3C"/>
    <w:rsid w:val="006D1B18"/>
    <w:rsid w:val="006D5930"/>
    <w:rsid w:val="006D6AC7"/>
    <w:rsid w:val="006E3CD4"/>
    <w:rsid w:val="006F0E1D"/>
    <w:rsid w:val="006F2A43"/>
    <w:rsid w:val="007015CC"/>
    <w:rsid w:val="00702C00"/>
    <w:rsid w:val="00704C48"/>
    <w:rsid w:val="00704F02"/>
    <w:rsid w:val="00710371"/>
    <w:rsid w:val="0071241A"/>
    <w:rsid w:val="00716A98"/>
    <w:rsid w:val="007320C1"/>
    <w:rsid w:val="00732D24"/>
    <w:rsid w:val="00733AEC"/>
    <w:rsid w:val="00742197"/>
    <w:rsid w:val="007425FE"/>
    <w:rsid w:val="00744B28"/>
    <w:rsid w:val="00754127"/>
    <w:rsid w:val="007544F6"/>
    <w:rsid w:val="0075477A"/>
    <w:rsid w:val="0076188C"/>
    <w:rsid w:val="007678BD"/>
    <w:rsid w:val="00776F9D"/>
    <w:rsid w:val="00780D8A"/>
    <w:rsid w:val="00782739"/>
    <w:rsid w:val="007861B7"/>
    <w:rsid w:val="007901A7"/>
    <w:rsid w:val="00794EB2"/>
    <w:rsid w:val="007A025B"/>
    <w:rsid w:val="007A5A83"/>
    <w:rsid w:val="007B1454"/>
    <w:rsid w:val="007C6171"/>
    <w:rsid w:val="007D4131"/>
    <w:rsid w:val="007E0218"/>
    <w:rsid w:val="007F0C63"/>
    <w:rsid w:val="007F1DBF"/>
    <w:rsid w:val="00803C64"/>
    <w:rsid w:val="00824C58"/>
    <w:rsid w:val="008267F1"/>
    <w:rsid w:val="00830B81"/>
    <w:rsid w:val="0083494E"/>
    <w:rsid w:val="00837545"/>
    <w:rsid w:val="00837C97"/>
    <w:rsid w:val="008428F9"/>
    <w:rsid w:val="00844EA6"/>
    <w:rsid w:val="00851A2E"/>
    <w:rsid w:val="008530A1"/>
    <w:rsid w:val="00853490"/>
    <w:rsid w:val="00853B2D"/>
    <w:rsid w:val="008542DF"/>
    <w:rsid w:val="0086301A"/>
    <w:rsid w:val="008706E4"/>
    <w:rsid w:val="00873C3E"/>
    <w:rsid w:val="00874F51"/>
    <w:rsid w:val="00881B6A"/>
    <w:rsid w:val="00895848"/>
    <w:rsid w:val="00896973"/>
    <w:rsid w:val="00896998"/>
    <w:rsid w:val="00896E6E"/>
    <w:rsid w:val="008A147F"/>
    <w:rsid w:val="008A1934"/>
    <w:rsid w:val="008B64B4"/>
    <w:rsid w:val="008C2C48"/>
    <w:rsid w:val="008C2D4A"/>
    <w:rsid w:val="008C60AF"/>
    <w:rsid w:val="008D20B0"/>
    <w:rsid w:val="008D360F"/>
    <w:rsid w:val="008E11BC"/>
    <w:rsid w:val="008E147E"/>
    <w:rsid w:val="008E157F"/>
    <w:rsid w:val="008F3925"/>
    <w:rsid w:val="008F3D54"/>
    <w:rsid w:val="008F55DF"/>
    <w:rsid w:val="00902717"/>
    <w:rsid w:val="00904985"/>
    <w:rsid w:val="00904A7F"/>
    <w:rsid w:val="00905413"/>
    <w:rsid w:val="0090694A"/>
    <w:rsid w:val="00907490"/>
    <w:rsid w:val="0091005D"/>
    <w:rsid w:val="00910BF5"/>
    <w:rsid w:val="00915FFC"/>
    <w:rsid w:val="0091701B"/>
    <w:rsid w:val="009225E0"/>
    <w:rsid w:val="009238B3"/>
    <w:rsid w:val="00925722"/>
    <w:rsid w:val="00925ACC"/>
    <w:rsid w:val="00926F09"/>
    <w:rsid w:val="00942A49"/>
    <w:rsid w:val="009509A5"/>
    <w:rsid w:val="0095473D"/>
    <w:rsid w:val="009555E9"/>
    <w:rsid w:val="00960AC0"/>
    <w:rsid w:val="0096351C"/>
    <w:rsid w:val="00964DB5"/>
    <w:rsid w:val="00965835"/>
    <w:rsid w:val="009662A8"/>
    <w:rsid w:val="009665EE"/>
    <w:rsid w:val="009836B4"/>
    <w:rsid w:val="0098406A"/>
    <w:rsid w:val="00987070"/>
    <w:rsid w:val="00987561"/>
    <w:rsid w:val="00990B8F"/>
    <w:rsid w:val="00995B03"/>
    <w:rsid w:val="00995DD6"/>
    <w:rsid w:val="009966C7"/>
    <w:rsid w:val="00996E9C"/>
    <w:rsid w:val="009A1109"/>
    <w:rsid w:val="009B0178"/>
    <w:rsid w:val="009B22EC"/>
    <w:rsid w:val="009B7831"/>
    <w:rsid w:val="009C1439"/>
    <w:rsid w:val="009D4532"/>
    <w:rsid w:val="009E2792"/>
    <w:rsid w:val="009E59CF"/>
    <w:rsid w:val="009E6C87"/>
    <w:rsid w:val="009F07EE"/>
    <w:rsid w:val="009F19C0"/>
    <w:rsid w:val="009F21C7"/>
    <w:rsid w:val="009F3FAF"/>
    <w:rsid w:val="009F40CF"/>
    <w:rsid w:val="009F469D"/>
    <w:rsid w:val="009F772D"/>
    <w:rsid w:val="00A0654A"/>
    <w:rsid w:val="00A113A2"/>
    <w:rsid w:val="00A13DF6"/>
    <w:rsid w:val="00A14F8C"/>
    <w:rsid w:val="00A17B5A"/>
    <w:rsid w:val="00A20644"/>
    <w:rsid w:val="00A2267E"/>
    <w:rsid w:val="00A31B63"/>
    <w:rsid w:val="00A32C38"/>
    <w:rsid w:val="00A36F1C"/>
    <w:rsid w:val="00A374F0"/>
    <w:rsid w:val="00A40AAE"/>
    <w:rsid w:val="00A41272"/>
    <w:rsid w:val="00A4310E"/>
    <w:rsid w:val="00A44E44"/>
    <w:rsid w:val="00A45C19"/>
    <w:rsid w:val="00A5424A"/>
    <w:rsid w:val="00A543E3"/>
    <w:rsid w:val="00A54524"/>
    <w:rsid w:val="00A55023"/>
    <w:rsid w:val="00A55206"/>
    <w:rsid w:val="00A60F5F"/>
    <w:rsid w:val="00A755C1"/>
    <w:rsid w:val="00A80170"/>
    <w:rsid w:val="00A80C29"/>
    <w:rsid w:val="00A820C3"/>
    <w:rsid w:val="00A849F8"/>
    <w:rsid w:val="00AB340A"/>
    <w:rsid w:val="00AC7FE6"/>
    <w:rsid w:val="00AD1E94"/>
    <w:rsid w:val="00AD22F0"/>
    <w:rsid w:val="00AE404F"/>
    <w:rsid w:val="00AE62B6"/>
    <w:rsid w:val="00AF6604"/>
    <w:rsid w:val="00B075C7"/>
    <w:rsid w:val="00B101BF"/>
    <w:rsid w:val="00B10B8B"/>
    <w:rsid w:val="00B14353"/>
    <w:rsid w:val="00B2209E"/>
    <w:rsid w:val="00B27567"/>
    <w:rsid w:val="00B27F50"/>
    <w:rsid w:val="00B33AED"/>
    <w:rsid w:val="00B35C7A"/>
    <w:rsid w:val="00B37389"/>
    <w:rsid w:val="00B401E0"/>
    <w:rsid w:val="00B424C7"/>
    <w:rsid w:val="00B44A8E"/>
    <w:rsid w:val="00B4732E"/>
    <w:rsid w:val="00B52573"/>
    <w:rsid w:val="00B545D9"/>
    <w:rsid w:val="00B56264"/>
    <w:rsid w:val="00B7107E"/>
    <w:rsid w:val="00B73B1D"/>
    <w:rsid w:val="00B92C42"/>
    <w:rsid w:val="00B93D69"/>
    <w:rsid w:val="00B941F3"/>
    <w:rsid w:val="00BB4F57"/>
    <w:rsid w:val="00BC21BB"/>
    <w:rsid w:val="00BD331A"/>
    <w:rsid w:val="00BD4D67"/>
    <w:rsid w:val="00BE0C40"/>
    <w:rsid w:val="00BE1666"/>
    <w:rsid w:val="00BE6B6A"/>
    <w:rsid w:val="00BF2803"/>
    <w:rsid w:val="00BF5062"/>
    <w:rsid w:val="00C02A88"/>
    <w:rsid w:val="00C07AD2"/>
    <w:rsid w:val="00C340CC"/>
    <w:rsid w:val="00C37616"/>
    <w:rsid w:val="00C4493C"/>
    <w:rsid w:val="00C45760"/>
    <w:rsid w:val="00C516E5"/>
    <w:rsid w:val="00C52874"/>
    <w:rsid w:val="00C5435B"/>
    <w:rsid w:val="00C61C0F"/>
    <w:rsid w:val="00C645A9"/>
    <w:rsid w:val="00C64CB5"/>
    <w:rsid w:val="00C67559"/>
    <w:rsid w:val="00C71303"/>
    <w:rsid w:val="00C734D8"/>
    <w:rsid w:val="00C76265"/>
    <w:rsid w:val="00C80F59"/>
    <w:rsid w:val="00C9722B"/>
    <w:rsid w:val="00CB4033"/>
    <w:rsid w:val="00CB7BC6"/>
    <w:rsid w:val="00CC0FF5"/>
    <w:rsid w:val="00CC518D"/>
    <w:rsid w:val="00CC6CF9"/>
    <w:rsid w:val="00CD0D56"/>
    <w:rsid w:val="00CE3045"/>
    <w:rsid w:val="00CF161F"/>
    <w:rsid w:val="00CF1E4E"/>
    <w:rsid w:val="00CF1E75"/>
    <w:rsid w:val="00D038C7"/>
    <w:rsid w:val="00D06B1D"/>
    <w:rsid w:val="00D10E31"/>
    <w:rsid w:val="00D12ABF"/>
    <w:rsid w:val="00D14606"/>
    <w:rsid w:val="00D15AED"/>
    <w:rsid w:val="00D15E7D"/>
    <w:rsid w:val="00D242AC"/>
    <w:rsid w:val="00D27CC4"/>
    <w:rsid w:val="00D40103"/>
    <w:rsid w:val="00D61645"/>
    <w:rsid w:val="00D63A74"/>
    <w:rsid w:val="00D66C46"/>
    <w:rsid w:val="00D67461"/>
    <w:rsid w:val="00D73820"/>
    <w:rsid w:val="00D803E5"/>
    <w:rsid w:val="00D83158"/>
    <w:rsid w:val="00D90395"/>
    <w:rsid w:val="00D9200D"/>
    <w:rsid w:val="00D92552"/>
    <w:rsid w:val="00D94627"/>
    <w:rsid w:val="00D96792"/>
    <w:rsid w:val="00DB7B89"/>
    <w:rsid w:val="00DC0CCD"/>
    <w:rsid w:val="00DC1583"/>
    <w:rsid w:val="00DC553A"/>
    <w:rsid w:val="00DC5C46"/>
    <w:rsid w:val="00DF24BB"/>
    <w:rsid w:val="00DF265F"/>
    <w:rsid w:val="00DF7568"/>
    <w:rsid w:val="00E0160C"/>
    <w:rsid w:val="00E063A4"/>
    <w:rsid w:val="00E128A7"/>
    <w:rsid w:val="00E1427F"/>
    <w:rsid w:val="00E146EA"/>
    <w:rsid w:val="00E23A47"/>
    <w:rsid w:val="00E301FC"/>
    <w:rsid w:val="00E30B5F"/>
    <w:rsid w:val="00E32D95"/>
    <w:rsid w:val="00E3471F"/>
    <w:rsid w:val="00E35343"/>
    <w:rsid w:val="00E356B3"/>
    <w:rsid w:val="00E40F7A"/>
    <w:rsid w:val="00E41315"/>
    <w:rsid w:val="00E4725A"/>
    <w:rsid w:val="00E472A0"/>
    <w:rsid w:val="00E4738E"/>
    <w:rsid w:val="00E5499E"/>
    <w:rsid w:val="00E61CDA"/>
    <w:rsid w:val="00E65FA1"/>
    <w:rsid w:val="00E71941"/>
    <w:rsid w:val="00E83F63"/>
    <w:rsid w:val="00EA18D7"/>
    <w:rsid w:val="00EA1EF0"/>
    <w:rsid w:val="00EC2AC0"/>
    <w:rsid w:val="00EC42D7"/>
    <w:rsid w:val="00EC78D7"/>
    <w:rsid w:val="00ED1869"/>
    <w:rsid w:val="00ED284A"/>
    <w:rsid w:val="00EE7A91"/>
    <w:rsid w:val="00EF2956"/>
    <w:rsid w:val="00F02939"/>
    <w:rsid w:val="00F07EF2"/>
    <w:rsid w:val="00F106BE"/>
    <w:rsid w:val="00F21D43"/>
    <w:rsid w:val="00F22156"/>
    <w:rsid w:val="00F51DC3"/>
    <w:rsid w:val="00F52659"/>
    <w:rsid w:val="00F57EF6"/>
    <w:rsid w:val="00F610A1"/>
    <w:rsid w:val="00F61285"/>
    <w:rsid w:val="00F64AD7"/>
    <w:rsid w:val="00F67D43"/>
    <w:rsid w:val="00F72864"/>
    <w:rsid w:val="00F741F0"/>
    <w:rsid w:val="00F771E5"/>
    <w:rsid w:val="00F77382"/>
    <w:rsid w:val="00F776D0"/>
    <w:rsid w:val="00F87AE7"/>
    <w:rsid w:val="00F952BC"/>
    <w:rsid w:val="00F95469"/>
    <w:rsid w:val="00FA495A"/>
    <w:rsid w:val="00FB24A3"/>
    <w:rsid w:val="00FB7325"/>
    <w:rsid w:val="00FC0B4D"/>
    <w:rsid w:val="00FC50CF"/>
    <w:rsid w:val="00FC599B"/>
    <w:rsid w:val="00FD0517"/>
    <w:rsid w:val="00FE22F1"/>
    <w:rsid w:val="00FF293D"/>
    <w:rsid w:val="00FF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white">
      <v:fill color="white"/>
      <o:colormru v:ext="edit" colors="#fc6"/>
      <o:colormenu v:ext="edit" fillcolor="#fc6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BE5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BE5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2BE5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BE5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E5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E5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E5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2BE5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12BE5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12BE5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BE5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BE5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12BE5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12BE5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2BE5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612BE5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2BE5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2B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BE5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12BE5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E5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12BE5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612BE5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612BE5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612B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E5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12BE5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12BE5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12BE5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12BE5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12BE5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12BE5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612BE5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612BE5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BE5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sid w:val="00612BE5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612BE5"/>
    <w:pPr>
      <w:numPr>
        <w:numId w:val="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612BE5"/>
    <w:pPr>
      <w:numPr>
        <w:numId w:val="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612BE5"/>
    <w:pPr>
      <w:numPr>
        <w:numId w:val="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612BE5"/>
    <w:pPr>
      <w:numPr>
        <w:numId w:val="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612BE5"/>
    <w:pPr>
      <w:numPr>
        <w:numId w:val="5"/>
      </w:numPr>
      <w:spacing w:after="0"/>
    </w:pPr>
  </w:style>
  <w:style w:type="paragraph" w:styleId="NoSpacing">
    <w:name w:val="No Spacing"/>
    <w:basedOn w:val="Normal"/>
    <w:uiPriority w:val="1"/>
    <w:qFormat/>
    <w:rsid w:val="00612BE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12BE5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612BE5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12BE5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612BE5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612BE5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612BE5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612BE5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unhideWhenUsed/>
    <w:qFormat/>
    <w:rsid w:val="00612BE5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rsid w:val="00612BE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612BE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612BE5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C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42D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938B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61CDA"/>
  </w:style>
  <w:style w:type="character" w:customStyle="1" w:styleId="pln">
    <w:name w:val="pln"/>
    <w:basedOn w:val="DefaultParagraphFont"/>
    <w:rsid w:val="00E61CDA"/>
  </w:style>
  <w:style w:type="character" w:customStyle="1" w:styleId="atn">
    <w:name w:val="atn"/>
    <w:basedOn w:val="DefaultParagraphFont"/>
    <w:rsid w:val="00E61CDA"/>
  </w:style>
  <w:style w:type="character" w:customStyle="1" w:styleId="pun">
    <w:name w:val="pun"/>
    <w:basedOn w:val="DefaultParagraphFont"/>
    <w:rsid w:val="00E61CDA"/>
  </w:style>
  <w:style w:type="character" w:customStyle="1" w:styleId="atv">
    <w:name w:val="atv"/>
    <w:basedOn w:val="DefaultParagraphFont"/>
    <w:rsid w:val="00E61CDA"/>
  </w:style>
  <w:style w:type="paragraph" w:styleId="HTMLPreformatted">
    <w:name w:val="HTML Preformatted"/>
    <w:basedOn w:val="Normal"/>
    <w:link w:val="HTMLPreformattedChar"/>
    <w:uiPriority w:val="99"/>
    <w:unhideWhenUsed/>
    <w:rsid w:val="0038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5E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mment">
    <w:name w:val="comment"/>
    <w:basedOn w:val="DefaultParagraphFont"/>
    <w:rsid w:val="0086301A"/>
  </w:style>
  <w:style w:type="character" w:customStyle="1" w:styleId="annotation">
    <w:name w:val="annotation"/>
    <w:basedOn w:val="DefaultParagraphFont"/>
    <w:rsid w:val="0086301A"/>
  </w:style>
  <w:style w:type="character" w:customStyle="1" w:styleId="kwrd">
    <w:name w:val="kwrd"/>
    <w:basedOn w:val="DefaultParagraphFont"/>
    <w:rsid w:val="00794EB2"/>
  </w:style>
  <w:style w:type="character" w:customStyle="1" w:styleId="rem">
    <w:name w:val="rem"/>
    <w:basedOn w:val="DefaultParagraphFont"/>
    <w:rsid w:val="00794EB2"/>
  </w:style>
  <w:style w:type="character" w:customStyle="1" w:styleId="pl-2">
    <w:name w:val="pl-2"/>
    <w:basedOn w:val="DefaultParagraphFont"/>
    <w:rsid w:val="00C80F59"/>
  </w:style>
  <w:style w:type="character" w:customStyle="1" w:styleId="token">
    <w:name w:val="token"/>
    <w:basedOn w:val="DefaultParagraphFont"/>
    <w:rsid w:val="00D66C46"/>
  </w:style>
  <w:style w:type="character" w:customStyle="1" w:styleId="typ">
    <w:name w:val="typ"/>
    <w:basedOn w:val="DefaultParagraphFont"/>
    <w:rsid w:val="00AD22F0"/>
  </w:style>
  <w:style w:type="character" w:customStyle="1" w:styleId="kwd">
    <w:name w:val="kwd"/>
    <w:basedOn w:val="DefaultParagraphFont"/>
    <w:rsid w:val="00AD22F0"/>
  </w:style>
  <w:style w:type="character" w:customStyle="1" w:styleId="lit">
    <w:name w:val="lit"/>
    <w:basedOn w:val="DefaultParagraphFont"/>
    <w:rsid w:val="00AD22F0"/>
  </w:style>
  <w:style w:type="character" w:customStyle="1" w:styleId="f">
    <w:name w:val="f"/>
    <w:basedOn w:val="DefaultParagraphFont"/>
    <w:rsid w:val="00233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1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1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6652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8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89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8" w:space="0" w:color="9D00FF"/>
                                            <w:right w:val="none" w:sz="0" w:space="0" w:color="auto"/>
                                          </w:divBdr>
                                          <w:divsChild>
                                            <w:div w:id="4764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4541">
              <w:marLeft w:val="768"/>
              <w:marRight w:val="7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9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799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56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single" w:sz="12" w:space="15" w:color="696969"/>
                                    <w:left w:val="single" w:sz="12" w:space="18" w:color="696969"/>
                                    <w:bottom w:val="single" w:sz="12" w:space="15" w:color="696969"/>
                                    <w:right w:val="single" w:sz="12" w:space="18" w:color="69696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938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</w:divsChild>
    </w:div>
    <w:div w:id="1860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etbootstrap.com/docs/4.3/components/navbar/" TargetMode="External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etbootstrap.com/docs/4.3/components/navbar/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7A5EF1DB0F4C078921F39C32ED1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33F0D-E4CF-4BE6-9015-D1DDDEE6C562}"/>
      </w:docPartPr>
      <w:docPartBody>
        <w:p w:rsidR="005F14CB" w:rsidRDefault="00E7083D">
          <w:pPr>
            <w:pStyle w:val="BA7A5EF1DB0F4C078921F39C32ED1E78"/>
          </w:pPr>
          <w:r>
            <w:t>[Type the document title]</w:t>
          </w:r>
        </w:p>
      </w:docPartBody>
    </w:docPart>
    <w:docPart>
      <w:docPartPr>
        <w:name w:val="D1235F4458C84425A3390AE3DCEF0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94FEA-0775-4DD5-B024-F6E7586CC971}"/>
      </w:docPartPr>
      <w:docPartBody>
        <w:p w:rsidR="005F14CB" w:rsidRDefault="00E7083D">
          <w:pPr>
            <w:pStyle w:val="D1235F4458C84425A3390AE3DCEF01F6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083D"/>
    <w:rsid w:val="003C7051"/>
    <w:rsid w:val="003F2A50"/>
    <w:rsid w:val="005F14CB"/>
    <w:rsid w:val="008D4DAD"/>
    <w:rsid w:val="008F09BC"/>
    <w:rsid w:val="00A62FE3"/>
    <w:rsid w:val="00C15B01"/>
    <w:rsid w:val="00D75166"/>
    <w:rsid w:val="00E7083D"/>
    <w:rsid w:val="00F6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4CB"/>
  </w:style>
  <w:style w:type="paragraph" w:styleId="Heading1">
    <w:name w:val="heading 1"/>
    <w:basedOn w:val="Normal"/>
    <w:next w:val="Normal"/>
    <w:link w:val="Heading1Char"/>
    <w:uiPriority w:val="9"/>
    <w:qFormat/>
    <w:rsid w:val="005F14CB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14CB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14CB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7A5EF1DB0F4C078921F39C32ED1E78">
    <w:name w:val="BA7A5EF1DB0F4C078921F39C32ED1E78"/>
    <w:rsid w:val="005F14CB"/>
  </w:style>
  <w:style w:type="paragraph" w:customStyle="1" w:styleId="2E3FBC3918FA4BBEAAAF02D94C0AD68A">
    <w:name w:val="2E3FBC3918FA4BBEAAAF02D94C0AD68A"/>
    <w:rsid w:val="005F14CB"/>
  </w:style>
  <w:style w:type="character" w:customStyle="1" w:styleId="Heading1Char">
    <w:name w:val="Heading 1 Char"/>
    <w:basedOn w:val="DefaultParagraphFont"/>
    <w:link w:val="Heading1"/>
    <w:uiPriority w:val="9"/>
    <w:rsid w:val="005F14CB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F14CB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F14CB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F14CB"/>
    <w:rPr>
      <w:color w:val="808080"/>
    </w:rPr>
  </w:style>
  <w:style w:type="paragraph" w:customStyle="1" w:styleId="6180F09A6FF043E09664702B0962B22A">
    <w:name w:val="6180F09A6FF043E09664702B0962B22A"/>
    <w:rsid w:val="005F14CB"/>
  </w:style>
  <w:style w:type="paragraph" w:customStyle="1" w:styleId="D1235F4458C84425A3390AE3DCEF01F6">
    <w:name w:val="D1235F4458C84425A3390AE3DCEF01F6"/>
    <w:rsid w:val="005F14CB"/>
  </w:style>
  <w:style w:type="paragraph" w:customStyle="1" w:styleId="1158C171B4F54A95B56E9C260C9D1620">
    <w:name w:val="1158C171B4F54A95B56E9C260C9D1620"/>
    <w:rsid w:val="005F14CB"/>
  </w:style>
  <w:style w:type="paragraph" w:customStyle="1" w:styleId="1A24E7D0352D4B87B9B12E99531A91F3">
    <w:name w:val="1A24E7D0352D4B87B9B12E99531A91F3"/>
    <w:rsid w:val="005F14CB"/>
  </w:style>
  <w:style w:type="paragraph" w:customStyle="1" w:styleId="E90017FF493C4CA4AE02E5093CE8AF9B">
    <w:name w:val="E90017FF493C4CA4AE02E5093CE8AF9B"/>
    <w:rsid w:val="005F14CB"/>
  </w:style>
  <w:style w:type="paragraph" w:customStyle="1" w:styleId="002F440C39B6413C961DBD0675E0CE8E">
    <w:name w:val="002F440C39B6413C961DBD0675E0CE8E"/>
    <w:rsid w:val="005F14CB"/>
  </w:style>
  <w:style w:type="paragraph" w:customStyle="1" w:styleId="7673793E15974C61BA0AF656819CF657">
    <w:name w:val="7673793E15974C61BA0AF656819CF657"/>
    <w:rsid w:val="005F14CB"/>
  </w:style>
  <w:style w:type="paragraph" w:customStyle="1" w:styleId="6A6F3416DC834F7D9C27370736C0A9F5">
    <w:name w:val="6A6F3416DC834F7D9C27370736C0A9F5"/>
    <w:rsid w:val="005F14CB"/>
  </w:style>
  <w:style w:type="paragraph" w:customStyle="1" w:styleId="4E09A008D932412798814CAD486A85E0">
    <w:name w:val="4E09A008D932412798814CAD486A85E0"/>
    <w:rsid w:val="005F14CB"/>
  </w:style>
  <w:style w:type="paragraph" w:customStyle="1" w:styleId="54CC53B8593C4234B8B333B86F4D7136">
    <w:name w:val="54CC53B8593C4234B8B333B86F4D7136"/>
    <w:rsid w:val="005F14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C1B1FC-5A79-40BD-93E0-C20D4A1433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545</TotalTime>
  <Pages>10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–Display Data-Karma</vt:lpstr>
    </vt:vector>
  </TitlesOfParts>
  <Company>TechBrain Express</Company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Component, Routing</dc:title>
  <dc:subject>Angular - Component, Routing</dc:subject>
  <dc:creator>AshuDMIN</dc:creator>
  <cp:lastModifiedBy>ADMIN</cp:lastModifiedBy>
  <cp:revision>65</cp:revision>
  <dcterms:created xsi:type="dcterms:W3CDTF">2019-12-10T08:31:00Z</dcterms:created>
  <dcterms:modified xsi:type="dcterms:W3CDTF">2019-12-24T06:41:00Z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