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BE5" w:rsidRDefault="00013C45">
      <w:pPr>
        <w:spacing w:after="200"/>
        <w:rPr>
          <w:b/>
        </w:rPr>
      </w:pPr>
      <w:sdt>
        <w:sdtPr>
          <w:rPr>
            <w:smallCaps/>
          </w:rPr>
          <w:id w:val="486957396"/>
          <w:docPartObj>
            <w:docPartGallery w:val="Cover Pages"/>
            <w:docPartUnique/>
          </w:docPartObj>
        </w:sdtPr>
        <w:sdtContent>
          <w:r w:rsidRPr="00013C45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61.7pt;height:743.6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 w:rsidRPr="00013C45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ja-JP"/>
            </w:rPr>
            <w:pict>
              <v:rect id="_x0000_s1067" style="position:absolute;margin-left:0;margin-top:289.85pt;width:560.8pt;height:173.7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1235"/>
                      </w:tblGrid>
                      <w:tr w:rsidR="004A629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B1165F" w:rsidRDefault="00B1165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A629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B1165F" w:rsidRDefault="00B1165F" w:rsidP="00FC0B4D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Angular 8</w:t>
                            </w:r>
                          </w:p>
                        </w:tc>
                      </w:tr>
                      <w:tr w:rsidR="004A629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B1165F" w:rsidRDefault="00B1165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A629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B1165F" w:rsidRDefault="00013C45" w:rsidP="00A00D0A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  <w:lang w:val="en-IN"/>
                                </w:rPr>
                                <w:id w:val="165211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344299" w:rsidRPr="00344299">
                                  <w:rPr>
                                    <w:sz w:val="36"/>
                                    <w:szCs w:val="36"/>
                                    <w:lang w:val="en-IN"/>
                                  </w:rPr>
                                  <w:t>Angula</w:t>
                                </w:r>
                                <w:r w:rsidR="004A6291">
                                  <w:rPr>
                                    <w:sz w:val="36"/>
                                    <w:szCs w:val="36"/>
                                    <w:lang w:val="en-IN"/>
                                  </w:rPr>
                                  <w:t>r – Login Logout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1165F" w:rsidRDefault="00B1165F"/>
                  </w:txbxContent>
                </v:textbox>
                <w10:wrap anchorx="page" anchory="page"/>
              </v:rect>
            </w:pict>
          </w:r>
          <w:r w:rsidRPr="00013C45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ja-JP"/>
            </w:rPr>
            <w:pict>
              <v:rect id="_x0000_s1066" style="position:absolute;margin-left:0;margin-top:1065pt;width:490.35pt;height:94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B1165F" w:rsidRDefault="00013C45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B1165F">
                            <w:rPr>
                              <w:b/>
                              <w:caps/>
                              <w:color w:val="D34817" w:themeColor="accent1"/>
                            </w:rPr>
                            <w:t>TechBrain Express</w:t>
                          </w:r>
                        </w:sdtContent>
                      </w:sdt>
                    </w:p>
                    <w:p w:rsidR="00B1165F" w:rsidRDefault="00B1165F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D34817" w:themeColor="accent1"/>
                        </w:rPr>
                      </w:pPr>
                    </w:p>
                    <w:p w:rsidR="00B1165F" w:rsidRDefault="00013C45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12-24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4A6291">
                            <w:t>December 24, 2019</w:t>
                          </w:r>
                        </w:sdtContent>
                      </w:sdt>
                    </w:p>
                    <w:p w:rsidR="00B1165F" w:rsidRDefault="00B1165F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 xml:space="preserve">Authored by: </w:t>
                      </w:r>
                      <w:r>
                        <w:rPr>
                          <w:lang w:val="en-IN"/>
                        </w:rPr>
                        <w:t>Ashu</w:t>
                      </w:r>
                    </w:p>
                  </w:txbxContent>
                </v:textbox>
                <w10:wrap anchorx="margin" anchory="margin"/>
              </v:rect>
            </w:pict>
          </w:r>
          <w:r w:rsidR="00DB7B89">
            <w:rPr>
              <w:smallCaps/>
            </w:rPr>
            <w:br w:type="page"/>
          </w:r>
        </w:sdtContent>
      </w:sdt>
    </w:p>
    <w:p w:rsidR="00612BE5" w:rsidRDefault="00013C45">
      <w:pPr>
        <w:pStyle w:val="Title"/>
        <w:rPr>
          <w:smallCaps w:val="0"/>
        </w:rPr>
      </w:pPr>
      <w:sdt>
        <w:sdtPr>
          <w:rPr>
            <w:sz w:val="36"/>
            <w:szCs w:val="36"/>
            <w:lang w:val="en-IN"/>
          </w:r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5F036F" w:rsidRPr="005F036F">
            <w:rPr>
              <w:sz w:val="36"/>
              <w:szCs w:val="36"/>
              <w:lang w:val="en-IN"/>
            </w:rPr>
            <w:t>Angula</w:t>
          </w:r>
          <w:r w:rsidR="004A6291">
            <w:rPr>
              <w:sz w:val="36"/>
              <w:szCs w:val="36"/>
              <w:lang w:val="en-IN"/>
            </w:rPr>
            <w:t>r – Login And Logout</w:t>
          </w:r>
        </w:sdtContent>
      </w:sdt>
    </w:p>
    <w:p w:rsidR="00030932" w:rsidRDefault="001661B0" w:rsidP="004A6291">
      <w:pPr>
        <w:pStyle w:val="ListParagraph"/>
        <w:numPr>
          <w:ilvl w:val="0"/>
          <w:numId w:val="6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N" w:eastAsia="en-IN"/>
        </w:rPr>
      </w:pPr>
      <w:r w:rsidRPr="00356ED3"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  <w:lang w:val="en-IN" w:eastAsia="en-IN"/>
        </w:rPr>
        <w:t>Demonst</w:t>
      </w:r>
      <w:r w:rsidR="004A6291"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  <w:lang w:val="en-IN" w:eastAsia="en-IN"/>
        </w:rPr>
        <w:t>rate authentication using SessionStorage</w:t>
      </w:r>
    </w:p>
    <w:p w:rsidR="00030932" w:rsidRDefault="00013C45" w:rsidP="00030932">
      <w:pPr>
        <w:rPr>
          <w:lang w:val="en-IN" w:eastAsia="en-IN"/>
        </w:rPr>
      </w:pPr>
      <w:hyperlink r:id="rId11" w:history="1">
        <w:r w:rsidR="0049443E" w:rsidRPr="0049443E">
          <w:rPr>
            <w:color w:val="0000FF"/>
            <w:u w:val="single"/>
          </w:rPr>
          <w:t>https://www.javainuse.com/spring/ang7-login</w:t>
        </w:r>
      </w:hyperlink>
    </w:p>
    <w:p w:rsidR="003D0242" w:rsidRDefault="003D0242" w:rsidP="003D0242">
      <w:pPr>
        <w:pStyle w:val="Heading2"/>
        <w:rPr>
          <w:lang w:val="en-IN" w:eastAsia="en-IN"/>
        </w:rPr>
      </w:pPr>
      <w:r>
        <w:rPr>
          <w:lang w:val="en-IN" w:eastAsia="en-IN"/>
        </w:rPr>
        <w:t xml:space="preserve">Client : </w:t>
      </w:r>
    </w:p>
    <w:p w:rsidR="003D0242" w:rsidRPr="003D0242" w:rsidRDefault="003D0242" w:rsidP="003D0242">
      <w:pPr>
        <w:shd w:val="clear" w:color="auto" w:fill="FFFFFF"/>
        <w:spacing w:after="0" w:line="240" w:lineRule="auto"/>
        <w:rPr>
          <w:lang w:val="en-IN" w:eastAsia="en-IN"/>
        </w:rPr>
      </w:pPr>
      <w:r w:rsidRPr="003D0242">
        <w:t>T</w:t>
      </w:r>
      <w:r w:rsidRPr="003D0242">
        <w:rPr>
          <w:lang w:val="en-IN" w:eastAsia="en-IN"/>
        </w:rPr>
        <w:t>he two most important types of storage properties of any browser are the localStorage and the sessionStorage; they allow you to store key-value pairs in the browser.</w:t>
      </w:r>
    </w:p>
    <w:p w:rsidR="003D0242" w:rsidRPr="003D0242" w:rsidRDefault="003D0242" w:rsidP="003D0242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lang w:val="en-IN" w:eastAsia="en-IN"/>
        </w:rPr>
      </w:pPr>
      <w:r w:rsidRPr="003D0242">
        <w:rPr>
          <w:rStyle w:val="Heading3Char"/>
          <w:b w:val="0"/>
          <w:lang w:val="en-IN" w:eastAsia="en-IN"/>
        </w:rPr>
        <w:t>localStorage</w:t>
      </w:r>
      <w:r w:rsidRPr="003D0242">
        <w:rPr>
          <w:lang w:val="en-IN" w:eastAsia="en-IN"/>
        </w:rPr>
        <w:br/>
        <w:t>It is a persistent storage option when you don’t want the user to be logged out on refresh or closing of a browser tab. The localStorage stores the data without expiration date by default. It is a read-only property.</w:t>
      </w:r>
    </w:p>
    <w:p w:rsidR="003D0242" w:rsidRPr="003D0242" w:rsidRDefault="003D0242" w:rsidP="003D0242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lang w:val="en-IN" w:eastAsia="en-IN"/>
        </w:rPr>
      </w:pPr>
      <w:r w:rsidRPr="003D0242">
        <w:rPr>
          <w:rStyle w:val="Heading3Char"/>
          <w:b w:val="0"/>
          <w:lang w:val="en-IN" w:eastAsia="en-IN"/>
        </w:rPr>
        <w:t>sessionStorage</w:t>
      </w:r>
      <w:r w:rsidRPr="003D0242">
        <w:rPr>
          <w:lang w:val="en-IN" w:eastAsia="en-IN"/>
        </w:rPr>
        <w:br/>
        <w:t>As the name indicates, it stores data for a particular session only. It is less persistent, and the user data gets lost on the closing of the browser tab or refreshing.</w:t>
      </w:r>
    </w:p>
    <w:p w:rsidR="003D0242" w:rsidRDefault="00671F14" w:rsidP="003D0242">
      <w:pPr>
        <w:spacing w:after="0" w:line="240" w:lineRule="auto"/>
        <w:rPr>
          <w:lang w:val="en-IN" w:eastAsia="en-IN"/>
        </w:rPr>
      </w:pPr>
      <w:r>
        <w:rPr>
          <w:lang w:val="en-IN" w:eastAsia="en-IN"/>
        </w:rPr>
        <w:t>Lab: Activate the logout and Home tab only after Login .</w:t>
      </w:r>
    </w:p>
    <w:p w:rsidR="006D073F" w:rsidRPr="003D0242" w:rsidRDefault="006D073F" w:rsidP="003D0242">
      <w:pPr>
        <w:spacing w:after="0" w:line="240" w:lineRule="auto"/>
        <w:rPr>
          <w:lang w:val="en-IN" w:eastAsia="en-IN"/>
        </w:rPr>
      </w:pPr>
      <w:r w:rsidRPr="006D073F">
        <w:rPr>
          <w:rStyle w:val="Heading2Char"/>
        </w:rPr>
        <w:t>Hint:</w:t>
      </w:r>
      <w:r>
        <w:rPr>
          <w:lang w:val="en-IN" w:eastAsia="en-IN"/>
        </w:rPr>
        <w:t xml:space="preserve"> Setup AuthGuard (Deactivate/Activate)</w:t>
      </w:r>
    </w:p>
    <w:p w:rsidR="00030932" w:rsidRPr="00F9761D" w:rsidRDefault="00A82577" w:rsidP="00F9761D">
      <w:pPr>
        <w:pStyle w:val="ListParagraph"/>
        <w:numPr>
          <w:ilvl w:val="0"/>
          <w:numId w:val="9"/>
        </w:numPr>
        <w:rPr>
          <w:lang w:val="en-IN" w:eastAsia="en-IN"/>
        </w:rPr>
      </w:pPr>
      <w:r w:rsidRPr="00F9761D">
        <w:rPr>
          <w:lang w:val="en-IN" w:eastAsia="en-IN"/>
        </w:rPr>
        <w:t xml:space="preserve">Create new project </w:t>
      </w:r>
    </w:p>
    <w:p w:rsidR="00F9761D" w:rsidRDefault="00F9761D" w:rsidP="00F9761D">
      <w:pPr>
        <w:pStyle w:val="Heading2"/>
        <w:rPr>
          <w:lang w:val="en-IN" w:eastAsia="en-IN"/>
        </w:rPr>
      </w:pPr>
      <w:r>
        <w:rPr>
          <w:lang w:val="en-IN" w:eastAsia="en-IN"/>
        </w:rPr>
        <w:t>Setting Bootstrap</w:t>
      </w:r>
    </w:p>
    <w:p w:rsidR="00A82577" w:rsidRDefault="00A82577" w:rsidP="00A82577">
      <w:pPr>
        <w:pStyle w:val="ListParagraph"/>
        <w:numPr>
          <w:ilvl w:val="0"/>
          <w:numId w:val="8"/>
        </w:numPr>
        <w:rPr>
          <w:lang w:val="en-IN" w:eastAsia="en-IN"/>
        </w:rPr>
      </w:pPr>
      <w:r>
        <w:rPr>
          <w:lang w:val="en-IN" w:eastAsia="en-IN"/>
        </w:rPr>
        <w:t>ng new loginlogoutdemo</w:t>
      </w:r>
    </w:p>
    <w:p w:rsidR="00A82577" w:rsidRDefault="00A82577" w:rsidP="00A82577">
      <w:pPr>
        <w:pStyle w:val="ListParagraph"/>
        <w:numPr>
          <w:ilvl w:val="0"/>
          <w:numId w:val="8"/>
        </w:numPr>
        <w:rPr>
          <w:lang w:val="en-IN" w:eastAsia="en-IN"/>
        </w:rPr>
      </w:pPr>
      <w:r>
        <w:rPr>
          <w:lang w:val="en-IN" w:eastAsia="en-IN"/>
        </w:rPr>
        <w:t>Install bootstrap/jquery/popper.js</w:t>
      </w:r>
    </w:p>
    <w:p w:rsidR="00BC6E7E" w:rsidRDefault="00BC6E7E" w:rsidP="00A82577">
      <w:pPr>
        <w:pStyle w:val="ListParagraph"/>
        <w:numPr>
          <w:ilvl w:val="0"/>
          <w:numId w:val="8"/>
        </w:numPr>
        <w:rPr>
          <w:lang w:val="en-IN" w:eastAsia="en-IN"/>
        </w:rPr>
      </w:pPr>
      <w:r>
        <w:rPr>
          <w:lang w:val="en-IN" w:eastAsia="en-IN"/>
        </w:rPr>
        <w:t>Make sure added in node_module</w:t>
      </w:r>
    </w:p>
    <w:p w:rsidR="004C638F" w:rsidRDefault="004C638F" w:rsidP="00A82577">
      <w:pPr>
        <w:pStyle w:val="ListParagraph"/>
        <w:numPr>
          <w:ilvl w:val="0"/>
          <w:numId w:val="8"/>
        </w:numPr>
        <w:rPr>
          <w:lang w:val="en-IN" w:eastAsia="en-IN"/>
        </w:rPr>
      </w:pPr>
      <w:r>
        <w:rPr>
          <w:lang w:val="en-IN" w:eastAsia="en-IN"/>
        </w:rPr>
        <w:t>Update angular.json</w:t>
      </w:r>
      <w:r w:rsidR="00BC6E7E">
        <w:rPr>
          <w:lang w:val="en-IN" w:eastAsia="en-IN"/>
        </w:rPr>
        <w:t xml:space="preserve"> to set above script and style </w:t>
      </w:r>
    </w:p>
    <w:p w:rsidR="002F2813" w:rsidRPr="002F2813" w:rsidRDefault="002F2813" w:rsidP="002F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2F2813">
        <w:rPr>
          <w:rFonts w:ascii="Consolas" w:eastAsia="Times New Roman" w:hAnsi="Consolas"/>
          <w:color w:val="0451A5"/>
          <w:sz w:val="17"/>
          <w:szCs w:val="17"/>
          <w:lang w:val="en-IN" w:eastAsia="en-IN"/>
        </w:rPr>
        <w:t>"styles"</w:t>
      </w:r>
      <w:r w:rsidRPr="002F281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: [</w:t>
      </w:r>
    </w:p>
    <w:p w:rsidR="002F2813" w:rsidRPr="002F2813" w:rsidRDefault="002F2813" w:rsidP="002F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2F281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</w:t>
      </w:r>
      <w:r w:rsidRPr="002F2813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"src/styles.css"</w:t>
      </w:r>
      <w:r w:rsidRPr="002F281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,</w:t>
      </w:r>
    </w:p>
    <w:p w:rsidR="002F2813" w:rsidRPr="002F2813" w:rsidRDefault="002F2813" w:rsidP="002F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2F281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</w:t>
      </w:r>
      <w:r w:rsidRPr="002F2813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"./node_modules/bootstrap/dist/css/bootstrap.min.css"</w:t>
      </w:r>
    </w:p>
    <w:p w:rsidR="002F2813" w:rsidRPr="002F2813" w:rsidRDefault="002F2813" w:rsidP="002F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2F281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],</w:t>
      </w:r>
    </w:p>
    <w:p w:rsidR="002F2813" w:rsidRPr="002F2813" w:rsidRDefault="002F2813" w:rsidP="002F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2F281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</w:t>
      </w:r>
      <w:r w:rsidRPr="002F2813">
        <w:rPr>
          <w:rFonts w:ascii="Consolas" w:eastAsia="Times New Roman" w:hAnsi="Consolas"/>
          <w:color w:val="0451A5"/>
          <w:sz w:val="17"/>
          <w:szCs w:val="17"/>
          <w:lang w:val="en-IN" w:eastAsia="en-IN"/>
        </w:rPr>
        <w:t>"scripts"</w:t>
      </w:r>
      <w:r w:rsidRPr="002F281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: [       </w:t>
      </w:r>
      <w:r w:rsidRPr="002F2813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"./node_modules/jquery/dist/jquery.min.js"</w:t>
      </w:r>
      <w:r w:rsidRPr="002F281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,</w:t>
      </w:r>
    </w:p>
    <w:p w:rsidR="002F2813" w:rsidRPr="002F2813" w:rsidRDefault="002F2813" w:rsidP="002F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2F281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                     </w:t>
      </w:r>
      <w:r w:rsidRPr="002F2813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"./node_modules/bootstrap/dist/js/bootstrap.min.js"</w:t>
      </w:r>
    </w:p>
    <w:p w:rsidR="002F2813" w:rsidRPr="002F2813" w:rsidRDefault="002F2813" w:rsidP="002F2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2F281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]</w:t>
      </w:r>
    </w:p>
    <w:p w:rsidR="002F2813" w:rsidRDefault="002F2813" w:rsidP="002F2813">
      <w:pPr>
        <w:pStyle w:val="ListParagraph"/>
        <w:rPr>
          <w:lang w:val="en-IN" w:eastAsia="en-IN"/>
        </w:rPr>
      </w:pPr>
    </w:p>
    <w:p w:rsidR="00BC6E7E" w:rsidRDefault="00BC6E7E" w:rsidP="00A82577">
      <w:pPr>
        <w:pStyle w:val="ListParagraph"/>
        <w:numPr>
          <w:ilvl w:val="0"/>
          <w:numId w:val="8"/>
        </w:numPr>
        <w:rPr>
          <w:lang w:val="en-IN" w:eastAsia="en-IN"/>
        </w:rPr>
      </w:pPr>
      <w:r>
        <w:rPr>
          <w:lang w:val="en-IN" w:eastAsia="en-IN"/>
        </w:rPr>
        <w:t>Update index.html</w:t>
      </w:r>
    </w:p>
    <w:p w:rsidR="008C6E53" w:rsidRPr="008C6E53" w:rsidRDefault="008C6E53" w:rsidP="008C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C6E53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&lt;link</w:t>
      </w:r>
      <w:r w:rsidRPr="008C6E5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8C6E53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href</w:t>
      </w:r>
      <w:r w:rsidRPr="008C6E5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8C6E53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"https://maxcdn.bootstrapcdn.com/bootstrap/4.0.0/css/bootstrap.min.css"</w:t>
      </w:r>
      <w:r w:rsidRPr="008C6E5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8C6E53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rel</w:t>
      </w:r>
      <w:r w:rsidRPr="008C6E5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8C6E53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"stylesheet"</w:t>
      </w:r>
      <w:r w:rsidRPr="008C6E53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  <w:r w:rsidRPr="008C6E53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</w:p>
    <w:p w:rsidR="008C6E53" w:rsidRDefault="008C6E53" w:rsidP="008C6E53">
      <w:pPr>
        <w:pStyle w:val="ListParagraph"/>
        <w:rPr>
          <w:lang w:val="en-IN" w:eastAsia="en-IN"/>
        </w:rPr>
      </w:pPr>
    </w:p>
    <w:p w:rsidR="00A82577" w:rsidRDefault="00A82577" w:rsidP="00A82577">
      <w:pPr>
        <w:pStyle w:val="ListParagraph"/>
        <w:numPr>
          <w:ilvl w:val="0"/>
          <w:numId w:val="8"/>
        </w:numPr>
        <w:rPr>
          <w:lang w:val="en-IN" w:eastAsia="en-IN"/>
        </w:rPr>
      </w:pPr>
      <w:r>
        <w:rPr>
          <w:lang w:val="en-IN" w:eastAsia="en-IN"/>
        </w:rPr>
        <w:t>Create navbar component</w:t>
      </w:r>
    </w:p>
    <w:p w:rsidR="00BC6E7E" w:rsidRDefault="00BC6E7E" w:rsidP="00BC6E7E">
      <w:pPr>
        <w:pStyle w:val="ListParagraph"/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6227445" cy="310338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31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8F9" w:rsidRDefault="00EA58F9">
      <w:pPr>
        <w:spacing w:after="200"/>
        <w:rPr>
          <w:lang w:val="en-IN" w:eastAsia="en-IN"/>
        </w:rPr>
      </w:pPr>
      <w:r>
        <w:rPr>
          <w:lang w:val="en-IN" w:eastAsia="en-IN"/>
        </w:rPr>
        <w:br w:type="page"/>
      </w:r>
    </w:p>
    <w:p w:rsidR="0049443E" w:rsidRDefault="0049443E" w:rsidP="0049443E">
      <w:pPr>
        <w:pStyle w:val="ListParagraph"/>
        <w:rPr>
          <w:lang w:val="en-IN" w:eastAsia="en-IN"/>
        </w:rPr>
      </w:pPr>
    </w:p>
    <w:p w:rsidR="00F9761D" w:rsidRDefault="00F9761D" w:rsidP="00F9761D">
      <w:pPr>
        <w:pStyle w:val="Heading2"/>
        <w:rPr>
          <w:lang w:val="en-IN" w:eastAsia="en-IN"/>
        </w:rPr>
      </w:pPr>
      <w:r>
        <w:rPr>
          <w:lang w:val="en-IN" w:eastAsia="en-IN"/>
        </w:rPr>
        <w:t>Cre</w:t>
      </w:r>
      <w:r w:rsidR="00F90F08">
        <w:rPr>
          <w:lang w:val="en-IN" w:eastAsia="en-IN"/>
        </w:rPr>
        <w:t xml:space="preserve">ate Home and Login </w:t>
      </w:r>
      <w:r w:rsidR="00CA22B5">
        <w:rPr>
          <w:lang w:val="en-IN" w:eastAsia="en-IN"/>
        </w:rPr>
        <w:t>and Logout</w:t>
      </w:r>
    </w:p>
    <w:p w:rsidR="00F171D9" w:rsidRPr="00F171D9" w:rsidRDefault="00F171D9" w:rsidP="00F171D9">
      <w:pPr>
        <w:rPr>
          <w:lang w:val="en-IN" w:eastAsia="en-IN"/>
        </w:rPr>
      </w:pPr>
      <w:r>
        <w:rPr>
          <w:lang w:val="en-IN" w:eastAsia="en-IN"/>
        </w:rPr>
        <w:t xml:space="preserve">Extra: </w:t>
      </w:r>
      <w:hyperlink r:id="rId13" w:history="1">
        <w:r w:rsidRPr="00F171D9">
          <w:rPr>
            <w:color w:val="0000FF"/>
            <w:u w:val="single"/>
          </w:rPr>
          <w:t>https://colorlib.com/wp/template/login-form-v12/</w:t>
        </w:r>
      </w:hyperlink>
    </w:p>
    <w:p w:rsidR="00A82577" w:rsidRDefault="00DB1B4F" w:rsidP="00A82577">
      <w:pPr>
        <w:pStyle w:val="ListParagraph"/>
        <w:numPr>
          <w:ilvl w:val="0"/>
          <w:numId w:val="8"/>
        </w:numPr>
        <w:rPr>
          <w:lang w:val="en-IN" w:eastAsia="en-IN"/>
        </w:rPr>
      </w:pPr>
      <w:r>
        <w:rPr>
          <w:lang w:val="en-IN" w:eastAsia="en-IN"/>
        </w:rPr>
        <w:t>Create L</w:t>
      </w:r>
      <w:r w:rsidR="00A82577">
        <w:rPr>
          <w:lang w:val="en-IN" w:eastAsia="en-IN"/>
        </w:rPr>
        <w:t>ogin component</w:t>
      </w:r>
    </w:p>
    <w:p w:rsidR="00B54F5D" w:rsidRPr="00B54F5D" w:rsidRDefault="00B54F5D" w:rsidP="00B5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&lt;hr&gt;</w:t>
      </w:r>
    </w:p>
    <w:p w:rsidR="00B54F5D" w:rsidRPr="00B54F5D" w:rsidRDefault="00B54F5D" w:rsidP="00B5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&lt;div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54F5D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B54F5D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"container"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B54F5D" w:rsidRPr="00B54F5D" w:rsidRDefault="00B54F5D" w:rsidP="00B5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&lt;div&gt;</w:t>
      </w:r>
    </w:p>
    <w:p w:rsidR="00B54F5D" w:rsidRPr="00B54F5D" w:rsidRDefault="00B54F5D" w:rsidP="00B5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User Name : 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&lt;input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54F5D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type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B54F5D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"text"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54F5D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name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B54F5D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"username"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54F5D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[(ngModel)]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B54F5D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"username"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B54F5D" w:rsidRPr="00B54F5D" w:rsidRDefault="00B54F5D" w:rsidP="00B5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Password : 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&lt;input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54F5D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type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B54F5D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"password"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54F5D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name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B54F5D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"password"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54F5D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[(ngModel)]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B54F5D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"password"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B54F5D" w:rsidRPr="00B54F5D" w:rsidRDefault="00B54F5D" w:rsidP="00B5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&lt;/div&gt;</w:t>
      </w:r>
    </w:p>
    <w:p w:rsidR="00B54F5D" w:rsidRPr="00B54F5D" w:rsidRDefault="00B54F5D" w:rsidP="00B5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&lt;button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54F5D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(click)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B54F5D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checkLogin()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54F5D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B54F5D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"btn btn-success"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B54F5D" w:rsidRPr="00B54F5D" w:rsidRDefault="00B54F5D" w:rsidP="00B5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Login</w:t>
      </w:r>
    </w:p>
    <w:p w:rsidR="00B54F5D" w:rsidRPr="00B54F5D" w:rsidRDefault="00B54F5D" w:rsidP="00B5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&lt;/button&gt;</w:t>
      </w:r>
    </w:p>
    <w:p w:rsidR="00B54F5D" w:rsidRPr="00B54F5D" w:rsidRDefault="00B54F5D" w:rsidP="00B5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54F5D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B54F5D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&lt;/div&gt;</w:t>
      </w:r>
    </w:p>
    <w:p w:rsidR="00B54F5D" w:rsidRDefault="00EA58F9" w:rsidP="00EA58F9">
      <w:pPr>
        <w:pStyle w:val="Heading2"/>
        <w:rPr>
          <w:lang w:val="en-IN" w:eastAsia="en-IN"/>
        </w:rPr>
      </w:pPr>
      <w:r>
        <w:rPr>
          <w:lang w:val="en-IN" w:eastAsia="en-IN"/>
        </w:rPr>
        <w:t>Update app.component.html</w:t>
      </w:r>
    </w:p>
    <w:p w:rsidR="00EA58F9" w:rsidRPr="00EA58F9" w:rsidRDefault="00EA58F9" w:rsidP="00EA58F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EA58F9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&lt;app-navbar&gt;&lt;/app-navbar&gt;</w:t>
      </w:r>
    </w:p>
    <w:p w:rsidR="00EA58F9" w:rsidRPr="00EA58F9" w:rsidRDefault="00EA58F9" w:rsidP="00EA58F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EA58F9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&lt;router-outlet&gt;&lt;/router-outlet&gt;</w:t>
      </w:r>
    </w:p>
    <w:p w:rsidR="00EA58F9" w:rsidRDefault="00DA1EDC" w:rsidP="00F90F08">
      <w:pPr>
        <w:pStyle w:val="Heading2"/>
        <w:rPr>
          <w:lang w:val="en-IN" w:eastAsia="en-IN"/>
        </w:rPr>
      </w:pPr>
      <w:r>
        <w:rPr>
          <w:lang w:val="en-IN" w:eastAsia="en-IN"/>
        </w:rPr>
        <w:t xml:space="preserve">Update app.module.ts </w:t>
      </w:r>
    </w:p>
    <w:p w:rsidR="00DA1EDC" w:rsidRPr="00DA1EDC" w:rsidRDefault="00DA1EDC" w:rsidP="00DA1EDC">
      <w:pPr>
        <w:rPr>
          <w:lang w:val="en-IN" w:eastAsia="en-IN"/>
        </w:rPr>
      </w:pPr>
      <w:r>
        <w:rPr>
          <w:lang w:val="en-IN" w:eastAsia="en-IN"/>
        </w:rPr>
        <w:t xml:space="preserve">Add Forms module </w:t>
      </w:r>
    </w:p>
    <w:p w:rsidR="00DB1B4F" w:rsidRDefault="00DB1B4F" w:rsidP="00F90F08">
      <w:pPr>
        <w:pStyle w:val="Heading2"/>
        <w:rPr>
          <w:lang w:val="en-IN" w:eastAsia="en-IN"/>
        </w:rPr>
      </w:pPr>
      <w:r>
        <w:rPr>
          <w:lang w:val="en-IN" w:eastAsia="en-IN"/>
        </w:rPr>
        <w:t>Create Home Component</w:t>
      </w:r>
    </w:p>
    <w:p w:rsidR="00DB1B4F" w:rsidRDefault="00DB1B4F" w:rsidP="00A82577">
      <w:pPr>
        <w:pStyle w:val="ListParagraph"/>
        <w:numPr>
          <w:ilvl w:val="0"/>
          <w:numId w:val="8"/>
        </w:numPr>
        <w:rPr>
          <w:lang w:val="en-IN" w:eastAsia="en-IN"/>
        </w:rPr>
      </w:pPr>
      <w:r>
        <w:rPr>
          <w:lang w:val="en-IN" w:eastAsia="en-IN"/>
        </w:rPr>
        <w:t>Set Route</w:t>
      </w:r>
    </w:p>
    <w:p w:rsidR="00B05CDC" w:rsidRDefault="00B05CDC" w:rsidP="00A82577">
      <w:pPr>
        <w:pStyle w:val="ListParagraph"/>
        <w:numPr>
          <w:ilvl w:val="0"/>
          <w:numId w:val="8"/>
        </w:numPr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6227445" cy="748451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74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08" w:rsidRDefault="00F90F08" w:rsidP="00F90F08">
      <w:pPr>
        <w:pStyle w:val="Heading2"/>
        <w:rPr>
          <w:lang w:val="en-IN" w:eastAsia="en-IN"/>
        </w:rPr>
      </w:pPr>
      <w:r>
        <w:rPr>
          <w:lang w:val="en-IN" w:eastAsia="en-IN"/>
        </w:rPr>
        <w:t>Set Route</w:t>
      </w:r>
    </w:p>
    <w:p w:rsidR="00F90F08" w:rsidRPr="00F90F08" w:rsidRDefault="00F90F08" w:rsidP="00F90F08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F90F08" w:rsidRPr="00F90F08" w:rsidRDefault="00F90F08" w:rsidP="00CA22B5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F90F08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const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F90F08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routes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: </w:t>
      </w:r>
      <w:r w:rsidRPr="00F90F08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Routes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= [</w:t>
      </w:r>
    </w:p>
    <w:p w:rsidR="00F90F08" w:rsidRPr="00F90F08" w:rsidRDefault="00F90F08" w:rsidP="00CA22B5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          {</w:t>
      </w:r>
      <w:r w:rsidRPr="00F90F08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path: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F90F08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'Home'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F90F08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component: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F90F08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HomeComponent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},</w:t>
      </w:r>
    </w:p>
    <w:p w:rsidR="00F90F08" w:rsidRDefault="00F90F08" w:rsidP="00CA22B5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          { </w:t>
      </w:r>
      <w:r w:rsidRPr="00F90F08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path: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F90F08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'Login'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F90F08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component: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F90F08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LoginComponent</w:t>
      </w: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}</w:t>
      </w:r>
      <w:r w:rsidR="00CA22B5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,</w:t>
      </w:r>
    </w:p>
    <w:p w:rsidR="002D44C6" w:rsidRPr="00F90F08" w:rsidRDefault="00CA22B5" w:rsidP="00CA22B5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CA22B5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ab/>
      </w:r>
      <w:r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ab/>
      </w:r>
      <w:r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ab/>
      </w:r>
      <w:r w:rsidRPr="00CA22B5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{ </w:t>
      </w:r>
      <w:r w:rsidRPr="00CA22B5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path:</w:t>
      </w:r>
      <w:r w:rsidRPr="00CA22B5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CA22B5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'Logout'</w:t>
      </w:r>
      <w:r w:rsidRPr="00CA22B5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CA22B5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component:</w:t>
      </w:r>
      <w:r w:rsidRPr="00CA22B5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CA22B5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LogoutComponent</w:t>
      </w:r>
      <w:r w:rsidR="001560EA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</w:t>
      </w:r>
    </w:p>
    <w:p w:rsidR="00F90F08" w:rsidRDefault="00F90F08" w:rsidP="00CA22B5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F90F08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         ];</w:t>
      </w:r>
    </w:p>
    <w:p w:rsidR="002D44C6" w:rsidRDefault="002D44C6" w:rsidP="00CA22B5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8F4A8C" w:rsidRDefault="008F4A8C">
      <w:pPr>
        <w:spacing w:after="200"/>
        <w:rPr>
          <w:rFonts w:asciiTheme="majorHAnsi" w:hAnsiTheme="majorHAnsi"/>
          <w:b/>
          <w:color w:val="9D3511" w:themeColor="accent1" w:themeShade="BF"/>
          <w:spacing w:val="20"/>
          <w:sz w:val="24"/>
          <w:szCs w:val="28"/>
          <w:lang w:val="en-IN" w:eastAsia="en-IN"/>
        </w:rPr>
      </w:pPr>
      <w:r>
        <w:rPr>
          <w:lang w:val="en-IN" w:eastAsia="en-IN"/>
        </w:rPr>
        <w:br w:type="page"/>
      </w:r>
    </w:p>
    <w:p w:rsidR="002D44C6" w:rsidRDefault="002D44C6" w:rsidP="002D44C6">
      <w:pPr>
        <w:pStyle w:val="Heading2"/>
        <w:rPr>
          <w:lang w:val="en-IN" w:eastAsia="en-IN"/>
        </w:rPr>
      </w:pPr>
      <w:r w:rsidRPr="002D44C6">
        <w:rPr>
          <w:lang w:val="en-IN" w:eastAsia="en-IN"/>
        </w:rPr>
        <w:lastRenderedPageBreak/>
        <w:t>Create Service</w:t>
      </w:r>
      <w:r w:rsidR="002A5F49">
        <w:rPr>
          <w:lang w:val="en-IN" w:eastAsia="en-IN"/>
        </w:rPr>
        <w:t xml:space="preserve"> Auth</w:t>
      </w:r>
      <w:r>
        <w:rPr>
          <w:lang w:val="en-IN" w:eastAsia="en-IN"/>
        </w:rPr>
        <w:t>Service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Injectable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8F4A8C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8F4A8C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'@angular/core'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@</w:t>
      </w:r>
      <w:r w:rsidRPr="008F4A8C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Injectable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({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providedIn: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8F4A8C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'root'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})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export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8F4A8C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class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8F4A8C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AuthenticationServiceService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8F4A8C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constructor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() { }  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8F4A8C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authenticate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username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password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 {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8F4A8C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if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(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username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=== </w:t>
      </w:r>
      <w:r w:rsidRPr="008F4A8C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"Ashu"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&amp;&amp; 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password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=== </w:t>
      </w:r>
      <w:r w:rsidRPr="008F4A8C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"password"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 {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sessionStorage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8F4A8C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setItem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</w:t>
      </w:r>
      <w:r w:rsidRPr="008F4A8C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'username'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username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</w:t>
      </w:r>
      <w:r w:rsidRPr="008F4A8C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return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8F4A8C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true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} </w:t>
      </w:r>
      <w:r w:rsidRPr="008F4A8C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else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</w:t>
      </w:r>
      <w:r w:rsidRPr="008F4A8C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return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8F4A8C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false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}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}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8F4A8C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isUserLoggedIn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() {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8F4A8C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let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user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= 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sessionStorage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8F4A8C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getItem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</w:t>
      </w:r>
      <w:r w:rsidRPr="008F4A8C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'username'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8F4A8C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console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8F4A8C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log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(!(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user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=== </w:t>
      </w:r>
      <w:r w:rsidRPr="008F4A8C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null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))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8F4A8C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return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!(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user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=== </w:t>
      </w:r>
      <w:r w:rsidRPr="008F4A8C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null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}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8F4A8C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logOut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() {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8F4A8C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sessionStorage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8F4A8C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removeItem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</w:t>
      </w:r>
      <w:r w:rsidRPr="008F4A8C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'username'</w:t>
      </w: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} </w:t>
      </w:r>
    </w:p>
    <w:p w:rsidR="008F4A8C" w:rsidRPr="008F4A8C" w:rsidRDefault="008F4A8C" w:rsidP="008F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8F4A8C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}</w:t>
      </w:r>
    </w:p>
    <w:p w:rsidR="008F4A8C" w:rsidRPr="008F4A8C" w:rsidRDefault="008F4A8C" w:rsidP="008F4A8C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8F4A8C" w:rsidRDefault="000C03FB" w:rsidP="000C03FB">
      <w:pPr>
        <w:pStyle w:val="Heading2"/>
        <w:rPr>
          <w:lang w:val="en-IN" w:eastAsia="en-IN"/>
        </w:rPr>
      </w:pPr>
      <w:r>
        <w:rPr>
          <w:lang w:val="en-IN" w:eastAsia="en-IN"/>
        </w:rPr>
        <w:t>Update Login.html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&lt;div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"collapse navbar-collapse"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id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"navbarText"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&lt;ul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"navbar-nav mr-auto"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&lt;ul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"nav nav-tabs"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&lt;li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routerLinkActive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"active"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&lt;a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*</w:t>
      </w:r>
      <w:r w:rsidRPr="000C03FB">
        <w:rPr>
          <w:rFonts w:ascii="Consolas" w:eastAsia="Times New Roman" w:hAnsi="Consolas"/>
          <w:color w:val="FF0000"/>
          <w:sz w:val="17"/>
          <w:szCs w:val="17"/>
          <w:highlight w:val="yellow"/>
          <w:lang w:val="en-IN" w:eastAsia="en-IN"/>
        </w:rPr>
        <w:t>ngIf</w:t>
      </w:r>
      <w:r w:rsidRPr="000C03FB">
        <w:rPr>
          <w:rFonts w:ascii="Consolas" w:eastAsia="Times New Roman" w:hAnsi="Consolas"/>
          <w:color w:val="000000"/>
          <w:sz w:val="17"/>
          <w:szCs w:val="17"/>
          <w:highlight w:val="yellow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highlight w:val="yellow"/>
          <w:lang w:val="en-IN" w:eastAsia="en-IN"/>
        </w:rPr>
        <w:t>"loginService.isUserLoggedIn()"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routerLink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"Home"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style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"padding-left:100px"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Home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&lt;/a&gt;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&lt;/li&gt;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&lt;li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routerLinkActive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"active"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&lt;a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routerLink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"Login"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style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"padding-left:100px"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Login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&lt;/a&gt;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&lt;/li&gt;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&lt;li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"nav-item"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&lt;a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*</w:t>
      </w:r>
      <w:r w:rsidRPr="000C03FB">
        <w:rPr>
          <w:rFonts w:ascii="Consolas" w:eastAsia="Times New Roman" w:hAnsi="Consolas"/>
          <w:color w:val="FF0000"/>
          <w:sz w:val="17"/>
          <w:szCs w:val="17"/>
          <w:highlight w:val="yellow"/>
          <w:lang w:val="en-IN" w:eastAsia="en-IN"/>
        </w:rPr>
        <w:t>ngIf</w:t>
      </w:r>
      <w:r w:rsidRPr="000C03FB">
        <w:rPr>
          <w:rFonts w:ascii="Consolas" w:eastAsia="Times New Roman" w:hAnsi="Consolas"/>
          <w:color w:val="000000"/>
          <w:sz w:val="17"/>
          <w:szCs w:val="17"/>
          <w:highlight w:val="yellow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highlight w:val="yellow"/>
          <w:lang w:val="en-IN" w:eastAsia="en-IN"/>
        </w:rPr>
        <w:t>"loginService.isUserLoggedIn()"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"nav-link"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href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"Logout"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Logout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&lt;/a&gt;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&lt;/li&gt;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&lt;/ul&gt;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&lt;/ul&gt;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&lt;form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"form-inline my-2 my-lg-0"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&lt;input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"form-control mr-sm-2"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type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"search"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placeholder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"Search"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&lt;button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"btn btn-outline-success my-2 my-sm-0"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type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"submit"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Search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&lt;/button&gt;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&lt;/form&gt;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&lt;a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href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"logout"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&lt;button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type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"button"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0C03FB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"btn btn-danger ml-4"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&gt;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Log Out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&lt;/button&gt;</w:t>
      </w: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&lt;/a&gt;</w:t>
      </w:r>
    </w:p>
    <w:p w:rsidR="000C03FB" w:rsidRPr="000C03FB" w:rsidRDefault="000C03FB" w:rsidP="000C03FB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0C03FB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0C03FB">
        <w:rPr>
          <w:rFonts w:ascii="Consolas" w:eastAsia="Times New Roman" w:hAnsi="Consolas"/>
          <w:color w:val="800000"/>
          <w:sz w:val="17"/>
          <w:szCs w:val="17"/>
          <w:lang w:val="en-IN" w:eastAsia="en-IN"/>
        </w:rPr>
        <w:t>&lt;/div&gt;</w:t>
      </w:r>
    </w:p>
    <w:p w:rsidR="000C03FB" w:rsidRDefault="000C03FB" w:rsidP="000C03FB">
      <w:pPr>
        <w:rPr>
          <w:lang w:val="en-IN" w:eastAsia="en-IN"/>
        </w:rPr>
      </w:pPr>
    </w:p>
    <w:p w:rsidR="006D4369" w:rsidRDefault="006D4369">
      <w:pPr>
        <w:spacing w:after="200"/>
        <w:rPr>
          <w:lang w:val="en-IN" w:eastAsia="en-IN"/>
        </w:rPr>
      </w:pPr>
      <w:r>
        <w:rPr>
          <w:lang w:val="en-IN" w:eastAsia="en-IN"/>
        </w:rPr>
        <w:br w:type="page"/>
      </w:r>
    </w:p>
    <w:p w:rsidR="006D4369" w:rsidRDefault="006D4369" w:rsidP="006D4369">
      <w:pPr>
        <w:pStyle w:val="Heading2"/>
        <w:rPr>
          <w:lang w:val="en-IN" w:eastAsia="en-IN"/>
        </w:rPr>
      </w:pPr>
      <w:r>
        <w:rPr>
          <w:lang w:val="en-IN" w:eastAsia="en-IN"/>
        </w:rPr>
        <w:lastRenderedPageBreak/>
        <w:t>Update Logout.component.ts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Component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OnInit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6D4369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'@angular/core'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AuthenticationServiceService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6D4369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'../authentication-service.service'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Router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6D4369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'@angular/router'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@</w:t>
      </w:r>
      <w:r w:rsidRPr="006D4369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Component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({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selector: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'app-logout'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,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templateUrl: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'./logout.component.html'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,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styleUrls: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[</w:t>
      </w:r>
      <w:r w:rsidRPr="006D4369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'./logout.component.css'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]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})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export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class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LogoutComponent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implements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OnInit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6D4369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constructor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( </w:t>
      </w:r>
      <w:r w:rsidRPr="006D4369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private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authentocationService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: </w:t>
      </w:r>
      <w:r w:rsidRPr="006D4369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AuthenticationServiceService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,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6D4369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private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router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: </w:t>
      </w:r>
      <w:r w:rsidRPr="006D4369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Router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 { }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6D4369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ngOnInit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() {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6D4369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this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authentocationService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6D4369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logOut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();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6D4369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this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6D4369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router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6D4369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navigate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([</w:t>
      </w:r>
      <w:r w:rsidRPr="006D4369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'Login'</w:t>
      </w: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]);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}</w:t>
      </w: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6D4369" w:rsidRPr="006D4369" w:rsidRDefault="006D4369" w:rsidP="006D4369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6D4369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}</w:t>
      </w:r>
    </w:p>
    <w:p w:rsidR="00FE5002" w:rsidRDefault="00FE5002" w:rsidP="00FE5002">
      <w:pPr>
        <w:rPr>
          <w:rFonts w:ascii="Helvetica" w:hAnsi="Helvetica"/>
          <w:b/>
          <w:bCs/>
          <w:color w:val="333333"/>
          <w:sz w:val="20"/>
          <w:shd w:val="clear" w:color="auto" w:fill="FFFFFF"/>
        </w:rPr>
      </w:pPr>
    </w:p>
    <w:p w:rsidR="00FE5002" w:rsidRPr="00FE5002" w:rsidRDefault="00FE5002" w:rsidP="006D4369">
      <w:pPr>
        <w:rPr>
          <w:u w:val="single"/>
          <w:lang w:val="en-IN" w:eastAsia="en-IN"/>
        </w:rPr>
      </w:pPr>
      <w:r w:rsidRPr="00FE5002">
        <w:rPr>
          <w:rFonts w:ascii="Helvetica" w:hAnsi="Helvetica"/>
          <w:b/>
          <w:bCs/>
          <w:color w:val="333333"/>
          <w:sz w:val="20"/>
          <w:u w:val="single"/>
          <w:shd w:val="clear" w:color="auto" w:fill="FFFFFF"/>
        </w:rPr>
        <w:t>To activate a particular route only if the user is logged in.</w:t>
      </w:r>
    </w:p>
    <w:p w:rsidR="002D44C6" w:rsidRDefault="002D44C6" w:rsidP="002D44C6">
      <w:pPr>
        <w:pStyle w:val="Heading2"/>
        <w:rPr>
          <w:lang w:val="en-IN" w:eastAsia="en-IN"/>
        </w:rPr>
      </w:pPr>
      <w:r>
        <w:rPr>
          <w:lang w:val="en-IN" w:eastAsia="en-IN"/>
        </w:rPr>
        <w:t>Creat</w:t>
      </w:r>
      <w:r w:rsidR="00435B90">
        <w:rPr>
          <w:lang w:val="en-IN" w:eastAsia="en-IN"/>
        </w:rPr>
        <w:t>e a Service guard Authg</w:t>
      </w:r>
      <w:r>
        <w:rPr>
          <w:lang w:val="en-IN" w:eastAsia="en-IN"/>
        </w:rPr>
        <w:t>u</w:t>
      </w:r>
      <w:r w:rsidR="00435B90">
        <w:rPr>
          <w:lang w:val="en-IN" w:eastAsia="en-IN"/>
        </w:rPr>
        <w:t>a</w:t>
      </w:r>
      <w:r>
        <w:rPr>
          <w:lang w:val="en-IN" w:eastAsia="en-IN"/>
        </w:rPr>
        <w:t>rd</w:t>
      </w:r>
    </w:p>
    <w:p w:rsidR="00FE5002" w:rsidRDefault="00FE5002" w:rsidP="00FE5002">
      <w:pPr>
        <w:pStyle w:val="ListParagraph"/>
        <w:numPr>
          <w:ilvl w:val="0"/>
          <w:numId w:val="8"/>
        </w:numPr>
        <w:rPr>
          <w:lang w:val="en-IN" w:eastAsia="en-IN"/>
        </w:rPr>
      </w:pPr>
      <w:r>
        <w:rPr>
          <w:lang w:val="en-IN" w:eastAsia="en-IN"/>
        </w:rPr>
        <w:t>Ng g s authguard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Injectable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'@angular/core'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CanActivate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Router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RouterStateSnapshot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ActivatedRouteSnapshot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'@angular/router'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AuthenticationServiceService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'./authentication-service.service'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@</w:t>
      </w:r>
      <w:r w:rsidRPr="00BD33C6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Injectable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({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providedIn: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'root'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})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export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class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AuthguradService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implements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CanActivate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constructor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</w:t>
      </w: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private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router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: </w:t>
      </w:r>
      <w:r w:rsidRPr="00BD33C6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Router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,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private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authService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: </w:t>
      </w:r>
      <w:r w:rsidRPr="00BD33C6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AuthenticationServiceService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 { }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BD33C6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canActivate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: </w:t>
      </w:r>
      <w:r w:rsidRPr="00BD33C6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ActivatedRouteSnapshot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state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: </w:t>
      </w:r>
      <w:r w:rsidRPr="00BD33C6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RouterStateSnapshot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 {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if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(</w:t>
      </w: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this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authService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BD33C6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isUserLoggedIn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())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return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true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this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router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BD33C6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navigate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([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'login'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]);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return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false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}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ind w:left="360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}</w:t>
      </w:r>
    </w:p>
    <w:p w:rsidR="00BD33C6" w:rsidRDefault="00BD33C6" w:rsidP="00A415E7">
      <w:pPr>
        <w:pStyle w:val="Heading2"/>
        <w:rPr>
          <w:lang w:val="en-IN" w:eastAsia="en-IN"/>
        </w:rPr>
      </w:pPr>
      <w:r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br w:type="page"/>
      </w:r>
      <w:r>
        <w:rPr>
          <w:lang w:val="en-IN" w:eastAsia="en-IN"/>
        </w:rPr>
        <w:lastRenderedPageBreak/>
        <w:t>Map guard with HomeComponent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NgModule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'@angular/core'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Routes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RouterModule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'@angular/router'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LoginComponent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'./login/login.component'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HomeComponent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'./home/home.component'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LogoutComponent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'./logout/logout.component'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import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AuthguradService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 </w:t>
      </w: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from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'./authgurad.service'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const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routes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: </w:t>
      </w:r>
      <w:r w:rsidRPr="00BD33C6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Routes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= [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          {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path: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'Home'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component: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HomeComponent</w:t>
      </w:r>
      <w:r w:rsidRPr="00BD33C6">
        <w:rPr>
          <w:rFonts w:ascii="Consolas" w:eastAsia="Times New Roman" w:hAnsi="Consolas"/>
          <w:color w:val="000000"/>
          <w:sz w:val="17"/>
          <w:szCs w:val="17"/>
          <w:highlight w:val="yellow"/>
          <w:lang w:val="en-IN" w:eastAsia="en-IN"/>
        </w:rPr>
        <w:t xml:space="preserve">, </w:t>
      </w:r>
      <w:r w:rsidRPr="00BD33C6">
        <w:rPr>
          <w:rFonts w:ascii="Consolas" w:eastAsia="Times New Roman" w:hAnsi="Consolas"/>
          <w:color w:val="001080"/>
          <w:sz w:val="17"/>
          <w:szCs w:val="17"/>
          <w:highlight w:val="yellow"/>
          <w:lang w:val="en-IN" w:eastAsia="en-IN"/>
        </w:rPr>
        <w:t>canActivate:</w:t>
      </w:r>
      <w:r w:rsidRPr="00BD33C6">
        <w:rPr>
          <w:rFonts w:ascii="Consolas" w:eastAsia="Times New Roman" w:hAnsi="Consolas"/>
          <w:color w:val="000000"/>
          <w:sz w:val="17"/>
          <w:szCs w:val="17"/>
          <w:highlight w:val="yellow"/>
          <w:lang w:val="en-IN" w:eastAsia="en-IN"/>
        </w:rPr>
        <w:t>[</w:t>
      </w:r>
      <w:r w:rsidRPr="00BD33C6">
        <w:rPr>
          <w:rFonts w:ascii="Consolas" w:eastAsia="Times New Roman" w:hAnsi="Consolas"/>
          <w:color w:val="001080"/>
          <w:sz w:val="17"/>
          <w:szCs w:val="17"/>
          <w:highlight w:val="yellow"/>
          <w:lang w:val="en-IN" w:eastAsia="en-IN"/>
        </w:rPr>
        <w:t>AuthguradService</w:t>
      </w:r>
      <w:r w:rsidRPr="00BD33C6">
        <w:rPr>
          <w:rFonts w:ascii="Consolas" w:eastAsia="Times New Roman" w:hAnsi="Consolas"/>
          <w:color w:val="000000"/>
          <w:sz w:val="17"/>
          <w:szCs w:val="17"/>
          <w:highlight w:val="yellow"/>
          <w:lang w:val="en-IN" w:eastAsia="en-IN"/>
        </w:rPr>
        <w:t>]},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         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path: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'Login'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component: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LoginComponent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},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          {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path: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A31515"/>
          <w:sz w:val="17"/>
          <w:szCs w:val="17"/>
          <w:lang w:val="en-IN" w:eastAsia="en-IN"/>
        </w:rPr>
        <w:t>'Logout'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,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component: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LogoutComponent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},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                     ];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@</w:t>
      </w:r>
      <w:r w:rsidRPr="00BD33C6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NgModule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({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imports: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[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RouterModule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.</w:t>
      </w:r>
      <w:r w:rsidRPr="00BD33C6">
        <w:rPr>
          <w:rFonts w:ascii="Consolas" w:eastAsia="Times New Roman" w:hAnsi="Consolas"/>
          <w:color w:val="795E26"/>
          <w:sz w:val="17"/>
          <w:szCs w:val="17"/>
          <w:lang w:val="en-IN" w:eastAsia="en-IN"/>
        </w:rPr>
        <w:t>forRoot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(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routes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)],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 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exports: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[</w:t>
      </w:r>
      <w:r w:rsidRPr="00BD33C6">
        <w:rPr>
          <w:rFonts w:ascii="Consolas" w:eastAsia="Times New Roman" w:hAnsi="Consolas"/>
          <w:color w:val="001080"/>
          <w:sz w:val="17"/>
          <w:szCs w:val="17"/>
          <w:lang w:val="en-IN" w:eastAsia="en-IN"/>
        </w:rPr>
        <w:t>RouterModule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]</w:t>
      </w:r>
    </w:p>
    <w:p w:rsidR="00BD33C6" w:rsidRP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})</w:t>
      </w:r>
    </w:p>
    <w:p w:rsidR="00BD33C6" w:rsidRDefault="00BD33C6" w:rsidP="00BD3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 w:rsidRPr="00BD33C6">
        <w:rPr>
          <w:rFonts w:ascii="Consolas" w:eastAsia="Times New Roman" w:hAnsi="Consolas"/>
          <w:color w:val="AF00DB"/>
          <w:sz w:val="17"/>
          <w:szCs w:val="17"/>
          <w:lang w:val="en-IN" w:eastAsia="en-IN"/>
        </w:rPr>
        <w:t>export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class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</w:t>
      </w:r>
      <w:r w:rsidRPr="00BD33C6">
        <w:rPr>
          <w:rFonts w:ascii="Consolas" w:eastAsia="Times New Roman" w:hAnsi="Consolas"/>
          <w:color w:val="267F99"/>
          <w:sz w:val="17"/>
          <w:szCs w:val="17"/>
          <w:lang w:val="en-IN" w:eastAsia="en-IN"/>
        </w:rPr>
        <w:t>AppRoutingModule</w:t>
      </w:r>
      <w:r w:rsidRPr="00BD33C6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 xml:space="preserve"> { }</w:t>
      </w:r>
    </w:p>
    <w:p w:rsidR="00BD33C6" w:rsidRDefault="00BD33C6" w:rsidP="00BD33C6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BD33C6" w:rsidRPr="00BD33C6" w:rsidRDefault="00BD33C6" w:rsidP="00BD33C6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BD33C6" w:rsidRPr="00BD33C6" w:rsidRDefault="00BD33C6" w:rsidP="00BD33C6">
      <w:pPr>
        <w:shd w:val="clear" w:color="auto" w:fill="FFFFFF"/>
        <w:spacing w:after="24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BD33C6" w:rsidRPr="00BD33C6" w:rsidRDefault="00BD33C6" w:rsidP="00BD33C6">
      <w:pPr>
        <w:rPr>
          <w:lang w:val="en-IN" w:eastAsia="en-IN"/>
        </w:rPr>
      </w:pPr>
    </w:p>
    <w:p w:rsidR="00BD33C6" w:rsidRPr="00BD33C6" w:rsidRDefault="00BD33C6" w:rsidP="00BD33C6">
      <w:pPr>
        <w:pStyle w:val="ListParagraph"/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F90F08" w:rsidRPr="00F90F08" w:rsidRDefault="00F90F08" w:rsidP="00F90F08">
      <w:pPr>
        <w:shd w:val="clear" w:color="auto" w:fill="FFFFFF"/>
        <w:spacing w:after="0"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</w:p>
    <w:p w:rsidR="00F90F08" w:rsidRPr="00F90F08" w:rsidRDefault="00F90F08" w:rsidP="00F90F08">
      <w:pPr>
        <w:rPr>
          <w:lang w:val="en-IN" w:eastAsia="en-IN"/>
        </w:rPr>
      </w:pPr>
    </w:p>
    <w:sectPr w:rsidR="00F90F08" w:rsidRPr="00F90F08" w:rsidSect="00FB24A3">
      <w:footerReference w:type="even" r:id="rId15"/>
      <w:footerReference w:type="default" r:id="rId16"/>
      <w:pgSz w:w="12240" w:h="15840" w:code="1"/>
      <w:pgMar w:top="851" w:right="1440" w:bottom="1440" w:left="993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8B8" w:rsidRDefault="00F228B8">
      <w:pPr>
        <w:spacing w:after="0" w:line="240" w:lineRule="auto"/>
      </w:pPr>
      <w:r>
        <w:separator/>
      </w:r>
    </w:p>
  </w:endnote>
  <w:endnote w:type="continuationSeparator" w:id="1">
    <w:p w:rsidR="00F228B8" w:rsidRDefault="00F2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65F" w:rsidRDefault="00013C45">
    <w:pPr>
      <w:pStyle w:val="Footer"/>
    </w:pPr>
    <w:r w:rsidRPr="00013C45"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B1165F" w:rsidRDefault="00013C45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A6291">
                      <w:rPr>
                        <w:rFonts w:asciiTheme="majorHAnsi" w:hAnsiTheme="majorHAnsi"/>
                        <w:color w:val="7F7F7F" w:themeColor="text1" w:themeTint="80"/>
                        <w:sz w:val="20"/>
                        <w:lang w:val="en-IN"/>
                      </w:rPr>
                      <w:t>Angular – Login And Logout</w:t>
                    </w:r>
                  </w:sdtContent>
                </w:sdt>
                <w:r w:rsidR="00B1165F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Date"/>
                    <w:id w:val="20196536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12-2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4A6291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12/24/2019</w:t>
                    </w:r>
                  </w:sdtContent>
                </w:sdt>
                <w:r w:rsidR="00B1165F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 w:rsidRPr="00013C45">
      <w:rPr>
        <w:noProof/>
        <w:lang w:eastAsia="ja-JP"/>
      </w:rPr>
      <w:pict>
        <v:roundrect id="_x0000_s2072" style="position:absolute;margin-left:0;margin-top:0;width:561.25pt;height:742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013C45"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B1165F" w:rsidRDefault="00013C4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671F14" w:rsidRPr="00671F14">
                    <w:rPr>
                      <w:noProof/>
                      <w:color w:val="FFFFFF" w:themeColor="background1"/>
                      <w:sz w:val="40"/>
                      <w:szCs w:val="40"/>
                    </w:rPr>
                    <w:t>4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65F" w:rsidRDefault="00013C45">
    <w:pPr>
      <w:rPr>
        <w:sz w:val="20"/>
      </w:rPr>
    </w:pPr>
    <w:r w:rsidRPr="00013C45">
      <w:rPr>
        <w:noProof/>
        <w:sz w:val="10"/>
        <w:szCs w:val="10"/>
      </w:rPr>
      <w:pict>
        <v:rect id="_x0000_s2069" style="position:absolute;margin-left:-235.1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B1165F" w:rsidRDefault="00013C45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A6291">
                      <w:rPr>
                        <w:rFonts w:asciiTheme="majorHAnsi" w:hAnsiTheme="majorHAnsi"/>
                        <w:color w:val="7F7F7F" w:themeColor="text1" w:themeTint="80"/>
                        <w:sz w:val="20"/>
                        <w:lang w:val="en-IN"/>
                      </w:rPr>
                      <w:t>Angular – Login And Logout</w:t>
                    </w:r>
                  </w:sdtContent>
                </w:sdt>
                <w:r w:rsidR="00B1165F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Date"/>
                    <w:id w:val="805429517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12-2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4A6291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12/24/2019</w:t>
                    </w:r>
                  </w:sdtContent>
                </w:sdt>
                <w:r w:rsidR="00B1165F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 w:rsidRPr="00013C45">
      <w:rPr>
        <w:noProof/>
        <w:sz w:val="20"/>
        <w:lang w:eastAsia="ja-JP"/>
      </w:rPr>
      <w:pict>
        <v:roundrect id="_x0000_s2068" style="position:absolute;margin-left:0;margin-top:0;width:561.25pt;height:742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013C45">
      <w:rPr>
        <w:noProof/>
        <w:sz w:val="20"/>
        <w:lang w:eastAsia="ja-JP"/>
      </w:rPr>
      <w:pict>
        <v:oval id="_x0000_s2067" style="position:absolute;margin-left:77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B1165F" w:rsidRDefault="00013C4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6D073F" w:rsidRPr="006D073F">
                    <w:rPr>
                      <w:noProof/>
                      <w:color w:val="FFFFFF" w:themeColor="background1"/>
                      <w:sz w:val="40"/>
                      <w:szCs w:val="40"/>
                    </w:rPr>
                    <w:t>1</w:t>
                  </w:r>
                </w:fldSimple>
              </w:p>
            </w:txbxContent>
          </v:textbox>
          <w10:wrap anchorx="margin" anchory="page"/>
        </v:oval>
      </w:pict>
    </w:r>
  </w:p>
  <w:p w:rsidR="00B1165F" w:rsidRDefault="00B1165F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8B8" w:rsidRDefault="00F228B8">
      <w:pPr>
        <w:spacing w:after="0" w:line="240" w:lineRule="auto"/>
      </w:pPr>
      <w:r>
        <w:separator/>
      </w:r>
    </w:p>
  </w:footnote>
  <w:footnote w:type="continuationSeparator" w:id="1">
    <w:p w:rsidR="00F228B8" w:rsidRDefault="00F22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34946034"/>
    <w:multiLevelType w:val="hybridMultilevel"/>
    <w:tmpl w:val="7B74A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C4CF9"/>
    <w:multiLevelType w:val="multilevel"/>
    <w:tmpl w:val="5AA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3294D"/>
    <w:multiLevelType w:val="hybridMultilevel"/>
    <w:tmpl w:val="1ADA7634"/>
    <w:lvl w:ilvl="0" w:tplc="F950FA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7631D"/>
    <w:multiLevelType w:val="hybridMultilevel"/>
    <w:tmpl w:val="36B87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8914" fillcolor="white">
      <v:fill color="white"/>
      <o:colormru v:ext="edit" colors="#fc6"/>
      <o:colormenu v:ext="edit" fillcolor="#fc6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1285"/>
    <w:rsid w:val="00002728"/>
    <w:rsid w:val="000054AF"/>
    <w:rsid w:val="000056B1"/>
    <w:rsid w:val="00005F41"/>
    <w:rsid w:val="00006254"/>
    <w:rsid w:val="00011F21"/>
    <w:rsid w:val="00012BC0"/>
    <w:rsid w:val="00013C45"/>
    <w:rsid w:val="00016223"/>
    <w:rsid w:val="00021FA3"/>
    <w:rsid w:val="00021FCD"/>
    <w:rsid w:val="000264B0"/>
    <w:rsid w:val="00030932"/>
    <w:rsid w:val="00031358"/>
    <w:rsid w:val="00031C68"/>
    <w:rsid w:val="000340CC"/>
    <w:rsid w:val="000358EA"/>
    <w:rsid w:val="00036009"/>
    <w:rsid w:val="0003666C"/>
    <w:rsid w:val="00040F88"/>
    <w:rsid w:val="00041A68"/>
    <w:rsid w:val="00041F38"/>
    <w:rsid w:val="000447E0"/>
    <w:rsid w:val="000464F5"/>
    <w:rsid w:val="0004779D"/>
    <w:rsid w:val="000512F0"/>
    <w:rsid w:val="00054282"/>
    <w:rsid w:val="00055F96"/>
    <w:rsid w:val="00060A06"/>
    <w:rsid w:val="00061875"/>
    <w:rsid w:val="0006424D"/>
    <w:rsid w:val="00072535"/>
    <w:rsid w:val="000728C6"/>
    <w:rsid w:val="00072FEB"/>
    <w:rsid w:val="000756AB"/>
    <w:rsid w:val="000763B7"/>
    <w:rsid w:val="000768F5"/>
    <w:rsid w:val="0008288E"/>
    <w:rsid w:val="00084540"/>
    <w:rsid w:val="00087E06"/>
    <w:rsid w:val="000901E8"/>
    <w:rsid w:val="0009106D"/>
    <w:rsid w:val="000A3E21"/>
    <w:rsid w:val="000A69F3"/>
    <w:rsid w:val="000A778E"/>
    <w:rsid w:val="000B3597"/>
    <w:rsid w:val="000B4D8A"/>
    <w:rsid w:val="000B5E2B"/>
    <w:rsid w:val="000B7E38"/>
    <w:rsid w:val="000C03FB"/>
    <w:rsid w:val="000C0937"/>
    <w:rsid w:val="000C2BFD"/>
    <w:rsid w:val="000C3F91"/>
    <w:rsid w:val="000C4EDE"/>
    <w:rsid w:val="000D3903"/>
    <w:rsid w:val="000D3F4B"/>
    <w:rsid w:val="000D589A"/>
    <w:rsid w:val="000D6B32"/>
    <w:rsid w:val="000E00A8"/>
    <w:rsid w:val="000E039C"/>
    <w:rsid w:val="000E23AE"/>
    <w:rsid w:val="000E51F4"/>
    <w:rsid w:val="000E731E"/>
    <w:rsid w:val="000F3035"/>
    <w:rsid w:val="000F6281"/>
    <w:rsid w:val="000F6662"/>
    <w:rsid w:val="00100EA4"/>
    <w:rsid w:val="0010106E"/>
    <w:rsid w:val="00102A3F"/>
    <w:rsid w:val="00104A94"/>
    <w:rsid w:val="00106F2A"/>
    <w:rsid w:val="00111C75"/>
    <w:rsid w:val="00111CA0"/>
    <w:rsid w:val="00113C74"/>
    <w:rsid w:val="0011465D"/>
    <w:rsid w:val="00125ED2"/>
    <w:rsid w:val="00127D30"/>
    <w:rsid w:val="00130A43"/>
    <w:rsid w:val="00133664"/>
    <w:rsid w:val="001343D6"/>
    <w:rsid w:val="001353D6"/>
    <w:rsid w:val="00142B84"/>
    <w:rsid w:val="00142B94"/>
    <w:rsid w:val="001448BE"/>
    <w:rsid w:val="00145361"/>
    <w:rsid w:val="001462B9"/>
    <w:rsid w:val="00150635"/>
    <w:rsid w:val="0015258E"/>
    <w:rsid w:val="00153591"/>
    <w:rsid w:val="00154C24"/>
    <w:rsid w:val="001559CD"/>
    <w:rsid w:val="001560EA"/>
    <w:rsid w:val="00160569"/>
    <w:rsid w:val="00160D24"/>
    <w:rsid w:val="00160ED7"/>
    <w:rsid w:val="00163C06"/>
    <w:rsid w:val="001661B0"/>
    <w:rsid w:val="00166A25"/>
    <w:rsid w:val="0016794B"/>
    <w:rsid w:val="00173C4B"/>
    <w:rsid w:val="00173E87"/>
    <w:rsid w:val="001770CB"/>
    <w:rsid w:val="0018090F"/>
    <w:rsid w:val="00182094"/>
    <w:rsid w:val="001846CA"/>
    <w:rsid w:val="00186066"/>
    <w:rsid w:val="00187E9C"/>
    <w:rsid w:val="001962F4"/>
    <w:rsid w:val="00197266"/>
    <w:rsid w:val="001A026B"/>
    <w:rsid w:val="001A3B7C"/>
    <w:rsid w:val="001A5EA8"/>
    <w:rsid w:val="001B03DF"/>
    <w:rsid w:val="001B0DD9"/>
    <w:rsid w:val="001C03C6"/>
    <w:rsid w:val="001C3635"/>
    <w:rsid w:val="001C55F5"/>
    <w:rsid w:val="001C6069"/>
    <w:rsid w:val="001D036D"/>
    <w:rsid w:val="001D2D14"/>
    <w:rsid w:val="001D5658"/>
    <w:rsid w:val="001D6626"/>
    <w:rsid w:val="001E2DCC"/>
    <w:rsid w:val="001E4806"/>
    <w:rsid w:val="001E57B4"/>
    <w:rsid w:val="001F5382"/>
    <w:rsid w:val="001F543D"/>
    <w:rsid w:val="001F681C"/>
    <w:rsid w:val="001F70CB"/>
    <w:rsid w:val="002006F0"/>
    <w:rsid w:val="002016BF"/>
    <w:rsid w:val="00205EBA"/>
    <w:rsid w:val="00207F95"/>
    <w:rsid w:val="0021164B"/>
    <w:rsid w:val="00212D12"/>
    <w:rsid w:val="00213E82"/>
    <w:rsid w:val="00213F81"/>
    <w:rsid w:val="00226548"/>
    <w:rsid w:val="00232B83"/>
    <w:rsid w:val="00233FA0"/>
    <w:rsid w:val="00235C28"/>
    <w:rsid w:val="00244B07"/>
    <w:rsid w:val="0024507B"/>
    <w:rsid w:val="002458ED"/>
    <w:rsid w:val="0024724F"/>
    <w:rsid w:val="00250B0E"/>
    <w:rsid w:val="00252449"/>
    <w:rsid w:val="002546A5"/>
    <w:rsid w:val="00255C87"/>
    <w:rsid w:val="00261476"/>
    <w:rsid w:val="00261C91"/>
    <w:rsid w:val="00261CEC"/>
    <w:rsid w:val="00264BC7"/>
    <w:rsid w:val="00265A3D"/>
    <w:rsid w:val="00273608"/>
    <w:rsid w:val="002800B6"/>
    <w:rsid w:val="00282E21"/>
    <w:rsid w:val="00283C8C"/>
    <w:rsid w:val="00284E37"/>
    <w:rsid w:val="00286B88"/>
    <w:rsid w:val="0029191F"/>
    <w:rsid w:val="00294B8C"/>
    <w:rsid w:val="002A3E92"/>
    <w:rsid w:val="002A5F49"/>
    <w:rsid w:val="002A6E51"/>
    <w:rsid w:val="002A72C7"/>
    <w:rsid w:val="002B0651"/>
    <w:rsid w:val="002B1E24"/>
    <w:rsid w:val="002B498D"/>
    <w:rsid w:val="002B4A16"/>
    <w:rsid w:val="002C08D1"/>
    <w:rsid w:val="002C14CA"/>
    <w:rsid w:val="002D2C6F"/>
    <w:rsid w:val="002D2F35"/>
    <w:rsid w:val="002D44C6"/>
    <w:rsid w:val="002D44F6"/>
    <w:rsid w:val="002D4571"/>
    <w:rsid w:val="002E17FE"/>
    <w:rsid w:val="002E221C"/>
    <w:rsid w:val="002E33C9"/>
    <w:rsid w:val="002F2020"/>
    <w:rsid w:val="002F2813"/>
    <w:rsid w:val="00300476"/>
    <w:rsid w:val="00301A9E"/>
    <w:rsid w:val="003064BA"/>
    <w:rsid w:val="00331AE5"/>
    <w:rsid w:val="00332E23"/>
    <w:rsid w:val="00333572"/>
    <w:rsid w:val="00335318"/>
    <w:rsid w:val="003362F2"/>
    <w:rsid w:val="00344299"/>
    <w:rsid w:val="0034514E"/>
    <w:rsid w:val="00351CD7"/>
    <w:rsid w:val="003524A3"/>
    <w:rsid w:val="00356ED3"/>
    <w:rsid w:val="00362F2E"/>
    <w:rsid w:val="003649C1"/>
    <w:rsid w:val="00365FE1"/>
    <w:rsid w:val="00366410"/>
    <w:rsid w:val="0037183C"/>
    <w:rsid w:val="00372A0A"/>
    <w:rsid w:val="00373D20"/>
    <w:rsid w:val="0037480F"/>
    <w:rsid w:val="003758F0"/>
    <w:rsid w:val="003805AF"/>
    <w:rsid w:val="003809A8"/>
    <w:rsid w:val="00380A10"/>
    <w:rsid w:val="0038733C"/>
    <w:rsid w:val="003875E5"/>
    <w:rsid w:val="0039043F"/>
    <w:rsid w:val="003911EF"/>
    <w:rsid w:val="00391C67"/>
    <w:rsid w:val="003924EC"/>
    <w:rsid w:val="003930E1"/>
    <w:rsid w:val="003940EF"/>
    <w:rsid w:val="003A491D"/>
    <w:rsid w:val="003A6D41"/>
    <w:rsid w:val="003A726F"/>
    <w:rsid w:val="003A72E1"/>
    <w:rsid w:val="003A75CF"/>
    <w:rsid w:val="003B1B19"/>
    <w:rsid w:val="003B7B3D"/>
    <w:rsid w:val="003C0FCA"/>
    <w:rsid w:val="003C1691"/>
    <w:rsid w:val="003C27E8"/>
    <w:rsid w:val="003C344E"/>
    <w:rsid w:val="003D0242"/>
    <w:rsid w:val="003D08AE"/>
    <w:rsid w:val="003D0DA5"/>
    <w:rsid w:val="003D1E5E"/>
    <w:rsid w:val="003D5623"/>
    <w:rsid w:val="003D5B8A"/>
    <w:rsid w:val="003D647B"/>
    <w:rsid w:val="003E249E"/>
    <w:rsid w:val="003E42A2"/>
    <w:rsid w:val="003E77FF"/>
    <w:rsid w:val="003F224F"/>
    <w:rsid w:val="003F398B"/>
    <w:rsid w:val="003F402F"/>
    <w:rsid w:val="003F7209"/>
    <w:rsid w:val="003F7931"/>
    <w:rsid w:val="004000CE"/>
    <w:rsid w:val="00400103"/>
    <w:rsid w:val="00404802"/>
    <w:rsid w:val="004050CE"/>
    <w:rsid w:val="00405857"/>
    <w:rsid w:val="004058FA"/>
    <w:rsid w:val="004078E2"/>
    <w:rsid w:val="0041145C"/>
    <w:rsid w:val="00414138"/>
    <w:rsid w:val="00415AA8"/>
    <w:rsid w:val="0041755C"/>
    <w:rsid w:val="0041768A"/>
    <w:rsid w:val="0042083B"/>
    <w:rsid w:val="004270AF"/>
    <w:rsid w:val="00427246"/>
    <w:rsid w:val="0043038C"/>
    <w:rsid w:val="004304D8"/>
    <w:rsid w:val="00432DC0"/>
    <w:rsid w:val="00433973"/>
    <w:rsid w:val="00435B90"/>
    <w:rsid w:val="00436679"/>
    <w:rsid w:val="00436D39"/>
    <w:rsid w:val="004434C0"/>
    <w:rsid w:val="004449EE"/>
    <w:rsid w:val="00447419"/>
    <w:rsid w:val="0044791B"/>
    <w:rsid w:val="00447FB6"/>
    <w:rsid w:val="004505D8"/>
    <w:rsid w:val="00450F5A"/>
    <w:rsid w:val="004553CD"/>
    <w:rsid w:val="0045649C"/>
    <w:rsid w:val="0045693B"/>
    <w:rsid w:val="004648A8"/>
    <w:rsid w:val="00464F01"/>
    <w:rsid w:val="0046530D"/>
    <w:rsid w:val="00472893"/>
    <w:rsid w:val="0047381B"/>
    <w:rsid w:val="0047603F"/>
    <w:rsid w:val="00481216"/>
    <w:rsid w:val="004861C0"/>
    <w:rsid w:val="004878C7"/>
    <w:rsid w:val="0049354C"/>
    <w:rsid w:val="0049443E"/>
    <w:rsid w:val="004949EE"/>
    <w:rsid w:val="004A2AE3"/>
    <w:rsid w:val="004A360D"/>
    <w:rsid w:val="004A4A7F"/>
    <w:rsid w:val="004A6291"/>
    <w:rsid w:val="004B2A47"/>
    <w:rsid w:val="004B420D"/>
    <w:rsid w:val="004B45A0"/>
    <w:rsid w:val="004B45C2"/>
    <w:rsid w:val="004C0F47"/>
    <w:rsid w:val="004C3852"/>
    <w:rsid w:val="004C52B6"/>
    <w:rsid w:val="004C638F"/>
    <w:rsid w:val="004D17A5"/>
    <w:rsid w:val="004D54CB"/>
    <w:rsid w:val="004D6F4D"/>
    <w:rsid w:val="004E00BB"/>
    <w:rsid w:val="004E2940"/>
    <w:rsid w:val="004E3320"/>
    <w:rsid w:val="004E36DB"/>
    <w:rsid w:val="004E37FD"/>
    <w:rsid w:val="004F1E13"/>
    <w:rsid w:val="004F6481"/>
    <w:rsid w:val="004F6C6D"/>
    <w:rsid w:val="004F6DE9"/>
    <w:rsid w:val="004F7D45"/>
    <w:rsid w:val="004F7D72"/>
    <w:rsid w:val="00506C6B"/>
    <w:rsid w:val="00507C2B"/>
    <w:rsid w:val="00514C33"/>
    <w:rsid w:val="0051567E"/>
    <w:rsid w:val="005218F8"/>
    <w:rsid w:val="00522952"/>
    <w:rsid w:val="00522BE1"/>
    <w:rsid w:val="00522E73"/>
    <w:rsid w:val="0053045A"/>
    <w:rsid w:val="0053125E"/>
    <w:rsid w:val="00533C4C"/>
    <w:rsid w:val="00534356"/>
    <w:rsid w:val="0053707C"/>
    <w:rsid w:val="005458AF"/>
    <w:rsid w:val="00546980"/>
    <w:rsid w:val="005475AE"/>
    <w:rsid w:val="00552F68"/>
    <w:rsid w:val="0055489E"/>
    <w:rsid w:val="00562134"/>
    <w:rsid w:val="005657CC"/>
    <w:rsid w:val="00565982"/>
    <w:rsid w:val="00566EAB"/>
    <w:rsid w:val="00567507"/>
    <w:rsid w:val="00567798"/>
    <w:rsid w:val="00571F82"/>
    <w:rsid w:val="00572644"/>
    <w:rsid w:val="00573971"/>
    <w:rsid w:val="00575FCB"/>
    <w:rsid w:val="00580A50"/>
    <w:rsid w:val="00583887"/>
    <w:rsid w:val="005847F3"/>
    <w:rsid w:val="005925F2"/>
    <w:rsid w:val="005955B1"/>
    <w:rsid w:val="00595AF1"/>
    <w:rsid w:val="00596100"/>
    <w:rsid w:val="00597115"/>
    <w:rsid w:val="00597657"/>
    <w:rsid w:val="005A15BE"/>
    <w:rsid w:val="005A41EA"/>
    <w:rsid w:val="005A65E4"/>
    <w:rsid w:val="005A6B23"/>
    <w:rsid w:val="005B008C"/>
    <w:rsid w:val="005B0F84"/>
    <w:rsid w:val="005B3F98"/>
    <w:rsid w:val="005B42A9"/>
    <w:rsid w:val="005B67B3"/>
    <w:rsid w:val="005B71F4"/>
    <w:rsid w:val="005B7A77"/>
    <w:rsid w:val="005C030B"/>
    <w:rsid w:val="005C0A11"/>
    <w:rsid w:val="005C64AD"/>
    <w:rsid w:val="005D1ED9"/>
    <w:rsid w:val="005D32C5"/>
    <w:rsid w:val="005D6124"/>
    <w:rsid w:val="005D64B9"/>
    <w:rsid w:val="005D68DA"/>
    <w:rsid w:val="005D72DA"/>
    <w:rsid w:val="005E1A0B"/>
    <w:rsid w:val="005E3D16"/>
    <w:rsid w:val="005E7F5B"/>
    <w:rsid w:val="005F036F"/>
    <w:rsid w:val="005F0F3C"/>
    <w:rsid w:val="005F43FC"/>
    <w:rsid w:val="005F5D40"/>
    <w:rsid w:val="005F5D90"/>
    <w:rsid w:val="005F6E49"/>
    <w:rsid w:val="00602CF7"/>
    <w:rsid w:val="006038AF"/>
    <w:rsid w:val="0060430B"/>
    <w:rsid w:val="00605B05"/>
    <w:rsid w:val="00607ADF"/>
    <w:rsid w:val="006106A5"/>
    <w:rsid w:val="00611861"/>
    <w:rsid w:val="00612BE5"/>
    <w:rsid w:val="00614DB5"/>
    <w:rsid w:val="006164AB"/>
    <w:rsid w:val="0063295E"/>
    <w:rsid w:val="00633875"/>
    <w:rsid w:val="0063424C"/>
    <w:rsid w:val="006350EF"/>
    <w:rsid w:val="0063640E"/>
    <w:rsid w:val="006404DC"/>
    <w:rsid w:val="006439D4"/>
    <w:rsid w:val="006506A5"/>
    <w:rsid w:val="006539B6"/>
    <w:rsid w:val="00653ACD"/>
    <w:rsid w:val="006544CA"/>
    <w:rsid w:val="00661075"/>
    <w:rsid w:val="00663B25"/>
    <w:rsid w:val="00664DAD"/>
    <w:rsid w:val="00666519"/>
    <w:rsid w:val="00667623"/>
    <w:rsid w:val="00671F14"/>
    <w:rsid w:val="00674660"/>
    <w:rsid w:val="00683C24"/>
    <w:rsid w:val="006929C3"/>
    <w:rsid w:val="006938B2"/>
    <w:rsid w:val="006A1C4E"/>
    <w:rsid w:val="006A3EC6"/>
    <w:rsid w:val="006B1E26"/>
    <w:rsid w:val="006B2726"/>
    <w:rsid w:val="006B4D9E"/>
    <w:rsid w:val="006B6BAF"/>
    <w:rsid w:val="006C214F"/>
    <w:rsid w:val="006C3722"/>
    <w:rsid w:val="006C3B42"/>
    <w:rsid w:val="006C3EA5"/>
    <w:rsid w:val="006C4FCD"/>
    <w:rsid w:val="006C6F5E"/>
    <w:rsid w:val="006C7A3C"/>
    <w:rsid w:val="006D0401"/>
    <w:rsid w:val="006D073F"/>
    <w:rsid w:val="006D1B18"/>
    <w:rsid w:val="006D4369"/>
    <w:rsid w:val="006D5930"/>
    <w:rsid w:val="006D6AC7"/>
    <w:rsid w:val="006E3CD4"/>
    <w:rsid w:val="006E4CF3"/>
    <w:rsid w:val="006F0E1D"/>
    <w:rsid w:val="006F2A43"/>
    <w:rsid w:val="006F2E55"/>
    <w:rsid w:val="006F41A9"/>
    <w:rsid w:val="007015CC"/>
    <w:rsid w:val="00702C00"/>
    <w:rsid w:val="00703A0E"/>
    <w:rsid w:val="00704C48"/>
    <w:rsid w:val="00704F02"/>
    <w:rsid w:val="00705A0E"/>
    <w:rsid w:val="00710371"/>
    <w:rsid w:val="007123DB"/>
    <w:rsid w:val="0071241A"/>
    <w:rsid w:val="00716A98"/>
    <w:rsid w:val="007277E1"/>
    <w:rsid w:val="00727AB6"/>
    <w:rsid w:val="007320C1"/>
    <w:rsid w:val="00732D24"/>
    <w:rsid w:val="00733AEC"/>
    <w:rsid w:val="00734624"/>
    <w:rsid w:val="007347E2"/>
    <w:rsid w:val="007357C3"/>
    <w:rsid w:val="007411D3"/>
    <w:rsid w:val="00742197"/>
    <w:rsid w:val="007425FE"/>
    <w:rsid w:val="00743D38"/>
    <w:rsid w:val="00744B28"/>
    <w:rsid w:val="007457C5"/>
    <w:rsid w:val="00747645"/>
    <w:rsid w:val="00751F24"/>
    <w:rsid w:val="007520ED"/>
    <w:rsid w:val="00754127"/>
    <w:rsid w:val="0075477A"/>
    <w:rsid w:val="00757D18"/>
    <w:rsid w:val="0076123F"/>
    <w:rsid w:val="0076188C"/>
    <w:rsid w:val="00766009"/>
    <w:rsid w:val="00766932"/>
    <w:rsid w:val="007678BD"/>
    <w:rsid w:val="00774A8E"/>
    <w:rsid w:val="00776F9D"/>
    <w:rsid w:val="00780D8A"/>
    <w:rsid w:val="00781110"/>
    <w:rsid w:val="00782739"/>
    <w:rsid w:val="007861B7"/>
    <w:rsid w:val="007901A7"/>
    <w:rsid w:val="00794EB2"/>
    <w:rsid w:val="007A025B"/>
    <w:rsid w:val="007A5A83"/>
    <w:rsid w:val="007A5F26"/>
    <w:rsid w:val="007B1454"/>
    <w:rsid w:val="007B2EF7"/>
    <w:rsid w:val="007B4FC7"/>
    <w:rsid w:val="007B5077"/>
    <w:rsid w:val="007C22F9"/>
    <w:rsid w:val="007C5929"/>
    <w:rsid w:val="007C6171"/>
    <w:rsid w:val="007D4131"/>
    <w:rsid w:val="007E0218"/>
    <w:rsid w:val="007E502A"/>
    <w:rsid w:val="007F0C63"/>
    <w:rsid w:val="007F1691"/>
    <w:rsid w:val="007F1DBF"/>
    <w:rsid w:val="007F3A9E"/>
    <w:rsid w:val="00803C64"/>
    <w:rsid w:val="00824C58"/>
    <w:rsid w:val="00824DA9"/>
    <w:rsid w:val="008267F1"/>
    <w:rsid w:val="00830B81"/>
    <w:rsid w:val="0083479E"/>
    <w:rsid w:val="0083494E"/>
    <w:rsid w:val="00835363"/>
    <w:rsid w:val="00837545"/>
    <w:rsid w:val="00837C97"/>
    <w:rsid w:val="008428F9"/>
    <w:rsid w:val="00843D50"/>
    <w:rsid w:val="00844EA6"/>
    <w:rsid w:val="00851A2E"/>
    <w:rsid w:val="008522F9"/>
    <w:rsid w:val="008530A1"/>
    <w:rsid w:val="00853490"/>
    <w:rsid w:val="00853B2D"/>
    <w:rsid w:val="008542DF"/>
    <w:rsid w:val="00855E7D"/>
    <w:rsid w:val="00862104"/>
    <w:rsid w:val="00862429"/>
    <w:rsid w:val="0086301A"/>
    <w:rsid w:val="0086665D"/>
    <w:rsid w:val="008706E4"/>
    <w:rsid w:val="00873C3E"/>
    <w:rsid w:val="00873EE3"/>
    <w:rsid w:val="00874F51"/>
    <w:rsid w:val="00875C73"/>
    <w:rsid w:val="00881B6A"/>
    <w:rsid w:val="008833FA"/>
    <w:rsid w:val="00886C48"/>
    <w:rsid w:val="008942DE"/>
    <w:rsid w:val="00895848"/>
    <w:rsid w:val="00896973"/>
    <w:rsid w:val="00896998"/>
    <w:rsid w:val="00896E6E"/>
    <w:rsid w:val="008A147F"/>
    <w:rsid w:val="008A1934"/>
    <w:rsid w:val="008A3DC8"/>
    <w:rsid w:val="008B64B4"/>
    <w:rsid w:val="008C04DA"/>
    <w:rsid w:val="008C2C48"/>
    <w:rsid w:val="008C2D4A"/>
    <w:rsid w:val="008C5622"/>
    <w:rsid w:val="008C59E2"/>
    <w:rsid w:val="008C60AF"/>
    <w:rsid w:val="008C6E53"/>
    <w:rsid w:val="008D19CA"/>
    <w:rsid w:val="008D20B0"/>
    <w:rsid w:val="008D360F"/>
    <w:rsid w:val="008D5634"/>
    <w:rsid w:val="008E0202"/>
    <w:rsid w:val="008E11BC"/>
    <w:rsid w:val="008E147E"/>
    <w:rsid w:val="008E157F"/>
    <w:rsid w:val="008F12E7"/>
    <w:rsid w:val="008F3925"/>
    <w:rsid w:val="008F3D54"/>
    <w:rsid w:val="008F4A8C"/>
    <w:rsid w:val="008F55DF"/>
    <w:rsid w:val="00902717"/>
    <w:rsid w:val="009043B6"/>
    <w:rsid w:val="00904985"/>
    <w:rsid w:val="00904A7F"/>
    <w:rsid w:val="00904D8E"/>
    <w:rsid w:val="009052BB"/>
    <w:rsid w:val="00905413"/>
    <w:rsid w:val="00905B76"/>
    <w:rsid w:val="0090694A"/>
    <w:rsid w:val="00907490"/>
    <w:rsid w:val="0091005D"/>
    <w:rsid w:val="0091042F"/>
    <w:rsid w:val="00910BF5"/>
    <w:rsid w:val="00910D96"/>
    <w:rsid w:val="009154EB"/>
    <w:rsid w:val="00915FFC"/>
    <w:rsid w:val="0091701B"/>
    <w:rsid w:val="009225E0"/>
    <w:rsid w:val="009238B3"/>
    <w:rsid w:val="00925722"/>
    <w:rsid w:val="00925ACC"/>
    <w:rsid w:val="00926F09"/>
    <w:rsid w:val="009305B4"/>
    <w:rsid w:val="00930E09"/>
    <w:rsid w:val="00936DB9"/>
    <w:rsid w:val="00941076"/>
    <w:rsid w:val="00941D62"/>
    <w:rsid w:val="00942A49"/>
    <w:rsid w:val="00943DBC"/>
    <w:rsid w:val="00945626"/>
    <w:rsid w:val="00945F53"/>
    <w:rsid w:val="00946126"/>
    <w:rsid w:val="009500FD"/>
    <w:rsid w:val="009509A5"/>
    <w:rsid w:val="0095473D"/>
    <w:rsid w:val="009550FD"/>
    <w:rsid w:val="009555E9"/>
    <w:rsid w:val="00956131"/>
    <w:rsid w:val="00960AC0"/>
    <w:rsid w:val="0096351C"/>
    <w:rsid w:val="00963EA2"/>
    <w:rsid w:val="00964DB5"/>
    <w:rsid w:val="00965835"/>
    <w:rsid w:val="009662A8"/>
    <w:rsid w:val="009665EE"/>
    <w:rsid w:val="0097192A"/>
    <w:rsid w:val="0097753F"/>
    <w:rsid w:val="009836B4"/>
    <w:rsid w:val="0098406A"/>
    <w:rsid w:val="00987070"/>
    <w:rsid w:val="00987561"/>
    <w:rsid w:val="00990B8F"/>
    <w:rsid w:val="0099472D"/>
    <w:rsid w:val="00995B03"/>
    <w:rsid w:val="00995DD6"/>
    <w:rsid w:val="009966C7"/>
    <w:rsid w:val="00996E9C"/>
    <w:rsid w:val="009A1109"/>
    <w:rsid w:val="009B0178"/>
    <w:rsid w:val="009B22EC"/>
    <w:rsid w:val="009B61F8"/>
    <w:rsid w:val="009B7831"/>
    <w:rsid w:val="009C11C2"/>
    <w:rsid w:val="009C1439"/>
    <w:rsid w:val="009C1BF0"/>
    <w:rsid w:val="009C5A7B"/>
    <w:rsid w:val="009D4532"/>
    <w:rsid w:val="009D6016"/>
    <w:rsid w:val="009E24FB"/>
    <w:rsid w:val="009E2792"/>
    <w:rsid w:val="009E59CF"/>
    <w:rsid w:val="009E6C87"/>
    <w:rsid w:val="009F07EE"/>
    <w:rsid w:val="009F19C0"/>
    <w:rsid w:val="009F21C7"/>
    <w:rsid w:val="009F3FAF"/>
    <w:rsid w:val="009F40CF"/>
    <w:rsid w:val="009F469D"/>
    <w:rsid w:val="009F772D"/>
    <w:rsid w:val="00A00D0A"/>
    <w:rsid w:val="00A01483"/>
    <w:rsid w:val="00A0654A"/>
    <w:rsid w:val="00A078B2"/>
    <w:rsid w:val="00A113A2"/>
    <w:rsid w:val="00A13DF6"/>
    <w:rsid w:val="00A14F8C"/>
    <w:rsid w:val="00A17B5A"/>
    <w:rsid w:val="00A20644"/>
    <w:rsid w:val="00A2129E"/>
    <w:rsid w:val="00A2267E"/>
    <w:rsid w:val="00A31B63"/>
    <w:rsid w:val="00A32C38"/>
    <w:rsid w:val="00A36F1C"/>
    <w:rsid w:val="00A374F0"/>
    <w:rsid w:val="00A40AAE"/>
    <w:rsid w:val="00A41272"/>
    <w:rsid w:val="00A415E7"/>
    <w:rsid w:val="00A4310E"/>
    <w:rsid w:val="00A44E44"/>
    <w:rsid w:val="00A45C19"/>
    <w:rsid w:val="00A45EA2"/>
    <w:rsid w:val="00A46FF1"/>
    <w:rsid w:val="00A535D5"/>
    <w:rsid w:val="00A5424A"/>
    <w:rsid w:val="00A543E3"/>
    <w:rsid w:val="00A54524"/>
    <w:rsid w:val="00A55023"/>
    <w:rsid w:val="00A55206"/>
    <w:rsid w:val="00A60F5F"/>
    <w:rsid w:val="00A62358"/>
    <w:rsid w:val="00A6313A"/>
    <w:rsid w:val="00A63332"/>
    <w:rsid w:val="00A653E0"/>
    <w:rsid w:val="00A6646B"/>
    <w:rsid w:val="00A717F0"/>
    <w:rsid w:val="00A755C1"/>
    <w:rsid w:val="00A80170"/>
    <w:rsid w:val="00A80C29"/>
    <w:rsid w:val="00A820C3"/>
    <w:rsid w:val="00A82577"/>
    <w:rsid w:val="00A849F8"/>
    <w:rsid w:val="00A879A4"/>
    <w:rsid w:val="00A92165"/>
    <w:rsid w:val="00AA53EF"/>
    <w:rsid w:val="00AB340A"/>
    <w:rsid w:val="00AB5C87"/>
    <w:rsid w:val="00AB67D4"/>
    <w:rsid w:val="00AC1465"/>
    <w:rsid w:val="00AC19F0"/>
    <w:rsid w:val="00AC35A9"/>
    <w:rsid w:val="00AC5F03"/>
    <w:rsid w:val="00AC7B05"/>
    <w:rsid w:val="00AC7FE6"/>
    <w:rsid w:val="00AD0C22"/>
    <w:rsid w:val="00AD1E94"/>
    <w:rsid w:val="00AD22F0"/>
    <w:rsid w:val="00AD5614"/>
    <w:rsid w:val="00AE06FD"/>
    <w:rsid w:val="00AE2F6D"/>
    <w:rsid w:val="00AE3322"/>
    <w:rsid w:val="00AE404F"/>
    <w:rsid w:val="00AE4CBA"/>
    <w:rsid w:val="00AE5FFB"/>
    <w:rsid w:val="00AE62B6"/>
    <w:rsid w:val="00AE6A79"/>
    <w:rsid w:val="00AF2C29"/>
    <w:rsid w:val="00AF4603"/>
    <w:rsid w:val="00AF6604"/>
    <w:rsid w:val="00B01F89"/>
    <w:rsid w:val="00B03430"/>
    <w:rsid w:val="00B05CDC"/>
    <w:rsid w:val="00B075C7"/>
    <w:rsid w:val="00B101BF"/>
    <w:rsid w:val="00B10B8B"/>
    <w:rsid w:val="00B10F03"/>
    <w:rsid w:val="00B1165F"/>
    <w:rsid w:val="00B14353"/>
    <w:rsid w:val="00B147DC"/>
    <w:rsid w:val="00B2209E"/>
    <w:rsid w:val="00B27397"/>
    <w:rsid w:val="00B27567"/>
    <w:rsid w:val="00B27F50"/>
    <w:rsid w:val="00B32A92"/>
    <w:rsid w:val="00B33AED"/>
    <w:rsid w:val="00B35C7A"/>
    <w:rsid w:val="00B36DA8"/>
    <w:rsid w:val="00B37389"/>
    <w:rsid w:val="00B401E0"/>
    <w:rsid w:val="00B412FC"/>
    <w:rsid w:val="00B41504"/>
    <w:rsid w:val="00B424C7"/>
    <w:rsid w:val="00B439C9"/>
    <w:rsid w:val="00B44A8E"/>
    <w:rsid w:val="00B4732E"/>
    <w:rsid w:val="00B50F6D"/>
    <w:rsid w:val="00B52573"/>
    <w:rsid w:val="00B52965"/>
    <w:rsid w:val="00B545D9"/>
    <w:rsid w:val="00B54F5D"/>
    <w:rsid w:val="00B56264"/>
    <w:rsid w:val="00B7107E"/>
    <w:rsid w:val="00B73B1D"/>
    <w:rsid w:val="00B90BBB"/>
    <w:rsid w:val="00B92C42"/>
    <w:rsid w:val="00B93D69"/>
    <w:rsid w:val="00B941F3"/>
    <w:rsid w:val="00B97DF2"/>
    <w:rsid w:val="00BB4F57"/>
    <w:rsid w:val="00BB51B0"/>
    <w:rsid w:val="00BC21BB"/>
    <w:rsid w:val="00BC2CF4"/>
    <w:rsid w:val="00BC6E7E"/>
    <w:rsid w:val="00BC762D"/>
    <w:rsid w:val="00BC780C"/>
    <w:rsid w:val="00BD331A"/>
    <w:rsid w:val="00BD33C6"/>
    <w:rsid w:val="00BD4D67"/>
    <w:rsid w:val="00BD5318"/>
    <w:rsid w:val="00BE0C40"/>
    <w:rsid w:val="00BE1666"/>
    <w:rsid w:val="00BE1D63"/>
    <w:rsid w:val="00BE6B6A"/>
    <w:rsid w:val="00BF1809"/>
    <w:rsid w:val="00BF2803"/>
    <w:rsid w:val="00BF5062"/>
    <w:rsid w:val="00BF5984"/>
    <w:rsid w:val="00C02342"/>
    <w:rsid w:val="00C02A88"/>
    <w:rsid w:val="00C07AD2"/>
    <w:rsid w:val="00C11907"/>
    <w:rsid w:val="00C17C04"/>
    <w:rsid w:val="00C24AAF"/>
    <w:rsid w:val="00C278B5"/>
    <w:rsid w:val="00C27AFA"/>
    <w:rsid w:val="00C3074D"/>
    <w:rsid w:val="00C33593"/>
    <w:rsid w:val="00C340CC"/>
    <w:rsid w:val="00C35A10"/>
    <w:rsid w:val="00C37616"/>
    <w:rsid w:val="00C4493C"/>
    <w:rsid w:val="00C45760"/>
    <w:rsid w:val="00C516E5"/>
    <w:rsid w:val="00C52874"/>
    <w:rsid w:val="00C5435B"/>
    <w:rsid w:val="00C579AD"/>
    <w:rsid w:val="00C61C0F"/>
    <w:rsid w:val="00C645A9"/>
    <w:rsid w:val="00C64CB5"/>
    <w:rsid w:val="00C67559"/>
    <w:rsid w:val="00C71303"/>
    <w:rsid w:val="00C72E7B"/>
    <w:rsid w:val="00C731A0"/>
    <w:rsid w:val="00C732F7"/>
    <w:rsid w:val="00C734D8"/>
    <w:rsid w:val="00C80F59"/>
    <w:rsid w:val="00C82591"/>
    <w:rsid w:val="00C86B99"/>
    <w:rsid w:val="00C93ABD"/>
    <w:rsid w:val="00C9722B"/>
    <w:rsid w:val="00CA22B5"/>
    <w:rsid w:val="00CA522E"/>
    <w:rsid w:val="00CA6FF6"/>
    <w:rsid w:val="00CB0276"/>
    <w:rsid w:val="00CB7BC6"/>
    <w:rsid w:val="00CC0FF5"/>
    <w:rsid w:val="00CC48A2"/>
    <w:rsid w:val="00CC518D"/>
    <w:rsid w:val="00CC543C"/>
    <w:rsid w:val="00CC6CF9"/>
    <w:rsid w:val="00CD0D56"/>
    <w:rsid w:val="00CD45FF"/>
    <w:rsid w:val="00CE3045"/>
    <w:rsid w:val="00CF161F"/>
    <w:rsid w:val="00CF1E4E"/>
    <w:rsid w:val="00CF1E75"/>
    <w:rsid w:val="00CF2473"/>
    <w:rsid w:val="00CF6F55"/>
    <w:rsid w:val="00CF7799"/>
    <w:rsid w:val="00D038C7"/>
    <w:rsid w:val="00D06B1D"/>
    <w:rsid w:val="00D10E31"/>
    <w:rsid w:val="00D126A9"/>
    <w:rsid w:val="00D12ABF"/>
    <w:rsid w:val="00D12D68"/>
    <w:rsid w:val="00D14606"/>
    <w:rsid w:val="00D15AED"/>
    <w:rsid w:val="00D15E7D"/>
    <w:rsid w:val="00D16F97"/>
    <w:rsid w:val="00D203BD"/>
    <w:rsid w:val="00D21405"/>
    <w:rsid w:val="00D242AC"/>
    <w:rsid w:val="00D27CC4"/>
    <w:rsid w:val="00D308CE"/>
    <w:rsid w:val="00D314D0"/>
    <w:rsid w:val="00D40103"/>
    <w:rsid w:val="00D43969"/>
    <w:rsid w:val="00D447C6"/>
    <w:rsid w:val="00D46450"/>
    <w:rsid w:val="00D57CCA"/>
    <w:rsid w:val="00D61645"/>
    <w:rsid w:val="00D63A74"/>
    <w:rsid w:val="00D66C46"/>
    <w:rsid w:val="00D67461"/>
    <w:rsid w:val="00D73820"/>
    <w:rsid w:val="00D803E5"/>
    <w:rsid w:val="00D83158"/>
    <w:rsid w:val="00D85D28"/>
    <w:rsid w:val="00D90395"/>
    <w:rsid w:val="00D9200D"/>
    <w:rsid w:val="00D92552"/>
    <w:rsid w:val="00D94627"/>
    <w:rsid w:val="00D96792"/>
    <w:rsid w:val="00DA11C2"/>
    <w:rsid w:val="00DA1EDC"/>
    <w:rsid w:val="00DA319B"/>
    <w:rsid w:val="00DA4059"/>
    <w:rsid w:val="00DB1B4F"/>
    <w:rsid w:val="00DB7B89"/>
    <w:rsid w:val="00DC0CCD"/>
    <w:rsid w:val="00DC1583"/>
    <w:rsid w:val="00DC553A"/>
    <w:rsid w:val="00DC5C46"/>
    <w:rsid w:val="00DC6862"/>
    <w:rsid w:val="00DD5286"/>
    <w:rsid w:val="00DF24BB"/>
    <w:rsid w:val="00DF265F"/>
    <w:rsid w:val="00DF7568"/>
    <w:rsid w:val="00E0160C"/>
    <w:rsid w:val="00E063A4"/>
    <w:rsid w:val="00E07B00"/>
    <w:rsid w:val="00E128A7"/>
    <w:rsid w:val="00E1427F"/>
    <w:rsid w:val="00E146EA"/>
    <w:rsid w:val="00E159CA"/>
    <w:rsid w:val="00E23A47"/>
    <w:rsid w:val="00E301FC"/>
    <w:rsid w:val="00E30B5F"/>
    <w:rsid w:val="00E32D95"/>
    <w:rsid w:val="00E3471F"/>
    <w:rsid w:val="00E35343"/>
    <w:rsid w:val="00E355B7"/>
    <w:rsid w:val="00E356B3"/>
    <w:rsid w:val="00E40F7A"/>
    <w:rsid w:val="00E41315"/>
    <w:rsid w:val="00E42FF1"/>
    <w:rsid w:val="00E434D3"/>
    <w:rsid w:val="00E4725A"/>
    <w:rsid w:val="00E472A0"/>
    <w:rsid w:val="00E4738E"/>
    <w:rsid w:val="00E53A38"/>
    <w:rsid w:val="00E5440B"/>
    <w:rsid w:val="00E61CDA"/>
    <w:rsid w:val="00E62653"/>
    <w:rsid w:val="00E6342A"/>
    <w:rsid w:val="00E65FA1"/>
    <w:rsid w:val="00E71941"/>
    <w:rsid w:val="00E825EB"/>
    <w:rsid w:val="00E83C70"/>
    <w:rsid w:val="00E83F63"/>
    <w:rsid w:val="00E84883"/>
    <w:rsid w:val="00E86378"/>
    <w:rsid w:val="00E9250D"/>
    <w:rsid w:val="00E93E03"/>
    <w:rsid w:val="00EA1523"/>
    <w:rsid w:val="00EA18D7"/>
    <w:rsid w:val="00EA1C35"/>
    <w:rsid w:val="00EA1EF0"/>
    <w:rsid w:val="00EA58F9"/>
    <w:rsid w:val="00EA74ED"/>
    <w:rsid w:val="00EB00AF"/>
    <w:rsid w:val="00EB351C"/>
    <w:rsid w:val="00EC01CE"/>
    <w:rsid w:val="00EC2AC0"/>
    <w:rsid w:val="00EC42D7"/>
    <w:rsid w:val="00EC4CB3"/>
    <w:rsid w:val="00EC78D7"/>
    <w:rsid w:val="00ED1869"/>
    <w:rsid w:val="00ED205D"/>
    <w:rsid w:val="00ED23EE"/>
    <w:rsid w:val="00ED284A"/>
    <w:rsid w:val="00ED3456"/>
    <w:rsid w:val="00ED7B8F"/>
    <w:rsid w:val="00EE0D49"/>
    <w:rsid w:val="00EE1447"/>
    <w:rsid w:val="00EE21BA"/>
    <w:rsid w:val="00EE2F3B"/>
    <w:rsid w:val="00EE7A91"/>
    <w:rsid w:val="00EF2956"/>
    <w:rsid w:val="00EF416C"/>
    <w:rsid w:val="00F023CD"/>
    <w:rsid w:val="00F02939"/>
    <w:rsid w:val="00F04E04"/>
    <w:rsid w:val="00F07EF2"/>
    <w:rsid w:val="00F106BE"/>
    <w:rsid w:val="00F13730"/>
    <w:rsid w:val="00F171D9"/>
    <w:rsid w:val="00F1764F"/>
    <w:rsid w:val="00F179D1"/>
    <w:rsid w:val="00F21D43"/>
    <w:rsid w:val="00F22156"/>
    <w:rsid w:val="00F228B8"/>
    <w:rsid w:val="00F37789"/>
    <w:rsid w:val="00F42D70"/>
    <w:rsid w:val="00F43417"/>
    <w:rsid w:val="00F45D45"/>
    <w:rsid w:val="00F51DC3"/>
    <w:rsid w:val="00F52659"/>
    <w:rsid w:val="00F5493C"/>
    <w:rsid w:val="00F55B72"/>
    <w:rsid w:val="00F57EF6"/>
    <w:rsid w:val="00F610A1"/>
    <w:rsid w:val="00F61285"/>
    <w:rsid w:val="00F64894"/>
    <w:rsid w:val="00F64AD7"/>
    <w:rsid w:val="00F67D43"/>
    <w:rsid w:val="00F70E31"/>
    <w:rsid w:val="00F72864"/>
    <w:rsid w:val="00F741F0"/>
    <w:rsid w:val="00F7655E"/>
    <w:rsid w:val="00F771E5"/>
    <w:rsid w:val="00F77382"/>
    <w:rsid w:val="00F776D0"/>
    <w:rsid w:val="00F87AE7"/>
    <w:rsid w:val="00F90F08"/>
    <w:rsid w:val="00F92D0F"/>
    <w:rsid w:val="00F938E8"/>
    <w:rsid w:val="00F952BC"/>
    <w:rsid w:val="00F95469"/>
    <w:rsid w:val="00F95A1B"/>
    <w:rsid w:val="00F9761D"/>
    <w:rsid w:val="00F97ACA"/>
    <w:rsid w:val="00FA0170"/>
    <w:rsid w:val="00FA328A"/>
    <w:rsid w:val="00FA495A"/>
    <w:rsid w:val="00FA7E85"/>
    <w:rsid w:val="00FB24A3"/>
    <w:rsid w:val="00FB47A4"/>
    <w:rsid w:val="00FB4B2B"/>
    <w:rsid w:val="00FB7325"/>
    <w:rsid w:val="00FC0B4D"/>
    <w:rsid w:val="00FC4129"/>
    <w:rsid w:val="00FC46CF"/>
    <w:rsid w:val="00FC50CF"/>
    <w:rsid w:val="00FC599B"/>
    <w:rsid w:val="00FC59DB"/>
    <w:rsid w:val="00FD0517"/>
    <w:rsid w:val="00FD2853"/>
    <w:rsid w:val="00FD4B39"/>
    <w:rsid w:val="00FE22F1"/>
    <w:rsid w:val="00FE2518"/>
    <w:rsid w:val="00FE5002"/>
    <w:rsid w:val="00FE6F55"/>
    <w:rsid w:val="00FF293D"/>
    <w:rsid w:val="00FF426F"/>
    <w:rsid w:val="00FF4405"/>
    <w:rsid w:val="00FF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color="white">
      <v:fill color="white"/>
      <o:colormru v:ext="edit" colors="#fc6"/>
      <o:colormenu v:ext="edit" fillcolor="#fc6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BE5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BE5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2BE5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BE5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BE5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BE5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BE5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2BE5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12BE5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12BE5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E5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BE5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2BE5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12BE5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12BE5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612BE5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2BE5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12B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BE5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12BE5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E5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12BE5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612BE5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612BE5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612B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E5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12BE5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12BE5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12BE5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12BE5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12BE5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12BE5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612BE5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612BE5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BE5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sid w:val="00612BE5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612BE5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612BE5"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612BE5"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612BE5"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612BE5"/>
    <w:pPr>
      <w:numPr>
        <w:numId w:val="5"/>
      </w:numPr>
      <w:spacing w:after="0"/>
    </w:pPr>
  </w:style>
  <w:style w:type="paragraph" w:styleId="NoSpacing">
    <w:name w:val="No Spacing"/>
    <w:basedOn w:val="Normal"/>
    <w:uiPriority w:val="1"/>
    <w:qFormat/>
    <w:rsid w:val="00612BE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12BE5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612BE5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12BE5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sid w:val="00612BE5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612BE5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612BE5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612BE5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unhideWhenUsed/>
    <w:qFormat/>
    <w:rsid w:val="00612BE5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rsid w:val="00612BE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612BE5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C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42D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938B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61CDA"/>
  </w:style>
  <w:style w:type="character" w:customStyle="1" w:styleId="pln">
    <w:name w:val="pln"/>
    <w:basedOn w:val="DefaultParagraphFont"/>
    <w:rsid w:val="00E61CDA"/>
  </w:style>
  <w:style w:type="character" w:customStyle="1" w:styleId="atn">
    <w:name w:val="atn"/>
    <w:basedOn w:val="DefaultParagraphFont"/>
    <w:rsid w:val="00E61CDA"/>
  </w:style>
  <w:style w:type="character" w:customStyle="1" w:styleId="pun">
    <w:name w:val="pun"/>
    <w:basedOn w:val="DefaultParagraphFont"/>
    <w:rsid w:val="00E61CDA"/>
  </w:style>
  <w:style w:type="character" w:customStyle="1" w:styleId="atv">
    <w:name w:val="atv"/>
    <w:basedOn w:val="DefaultParagraphFont"/>
    <w:rsid w:val="00E61CDA"/>
  </w:style>
  <w:style w:type="paragraph" w:styleId="HTMLPreformatted">
    <w:name w:val="HTML Preformatted"/>
    <w:basedOn w:val="Normal"/>
    <w:link w:val="HTMLPreformattedChar"/>
    <w:uiPriority w:val="99"/>
    <w:unhideWhenUsed/>
    <w:rsid w:val="0038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5E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ment">
    <w:name w:val="comment"/>
    <w:basedOn w:val="DefaultParagraphFont"/>
    <w:rsid w:val="0086301A"/>
  </w:style>
  <w:style w:type="character" w:customStyle="1" w:styleId="annotation">
    <w:name w:val="annotation"/>
    <w:basedOn w:val="DefaultParagraphFont"/>
    <w:rsid w:val="0086301A"/>
  </w:style>
  <w:style w:type="character" w:customStyle="1" w:styleId="kwrd">
    <w:name w:val="kwrd"/>
    <w:basedOn w:val="DefaultParagraphFont"/>
    <w:rsid w:val="00794EB2"/>
  </w:style>
  <w:style w:type="character" w:customStyle="1" w:styleId="rem">
    <w:name w:val="rem"/>
    <w:basedOn w:val="DefaultParagraphFont"/>
    <w:rsid w:val="00794EB2"/>
  </w:style>
  <w:style w:type="character" w:customStyle="1" w:styleId="pl-2">
    <w:name w:val="pl-2"/>
    <w:basedOn w:val="DefaultParagraphFont"/>
    <w:rsid w:val="00C80F59"/>
  </w:style>
  <w:style w:type="character" w:customStyle="1" w:styleId="token">
    <w:name w:val="token"/>
    <w:basedOn w:val="DefaultParagraphFont"/>
    <w:rsid w:val="00D66C46"/>
  </w:style>
  <w:style w:type="character" w:customStyle="1" w:styleId="typ">
    <w:name w:val="typ"/>
    <w:basedOn w:val="DefaultParagraphFont"/>
    <w:rsid w:val="00AD22F0"/>
  </w:style>
  <w:style w:type="character" w:customStyle="1" w:styleId="kwd">
    <w:name w:val="kwd"/>
    <w:basedOn w:val="DefaultParagraphFont"/>
    <w:rsid w:val="00AD22F0"/>
  </w:style>
  <w:style w:type="character" w:customStyle="1" w:styleId="lit">
    <w:name w:val="lit"/>
    <w:basedOn w:val="DefaultParagraphFont"/>
    <w:rsid w:val="00AD22F0"/>
  </w:style>
  <w:style w:type="character" w:customStyle="1" w:styleId="f">
    <w:name w:val="f"/>
    <w:basedOn w:val="DefaultParagraphFont"/>
    <w:rsid w:val="00233FA0"/>
  </w:style>
  <w:style w:type="paragraph" w:customStyle="1" w:styleId="fw">
    <w:name w:val="fw"/>
    <w:basedOn w:val="Normal"/>
    <w:rsid w:val="00AE4CB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character" w:customStyle="1" w:styleId="str">
    <w:name w:val="str"/>
    <w:basedOn w:val="DefaultParagraphFont"/>
    <w:rsid w:val="003D5B8A"/>
  </w:style>
  <w:style w:type="paragraph" w:customStyle="1" w:styleId="hp">
    <w:name w:val="hp"/>
    <w:basedOn w:val="Normal"/>
    <w:rsid w:val="003D024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1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665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8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89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8" w:space="0" w:color="9D00FF"/>
                                            <w:right w:val="none" w:sz="0" w:space="0" w:color="auto"/>
                                          </w:divBdr>
                                          <w:divsChild>
                                            <w:div w:id="4764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4541">
              <w:marLeft w:val="768"/>
              <w:marRight w:val="7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799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7562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single" w:sz="12" w:space="15" w:color="696969"/>
                                    <w:left w:val="single" w:sz="12" w:space="18" w:color="696969"/>
                                    <w:bottom w:val="single" w:sz="12" w:space="15" w:color="696969"/>
                                    <w:right w:val="single" w:sz="12" w:space="18" w:color="69696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386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</w:divsChild>
    </w:div>
    <w:div w:id="1830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lorlib.com/wp/template/login-form-v12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avainuse.com/spring/ang7-logi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2019-12-24T00:00:00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74A76948-464C-45F9-BE20-7AFAC934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170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- Protractor, Build and Deploy</vt:lpstr>
    </vt:vector>
  </TitlesOfParts>
  <Company>TechBrain Express</Company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– Login And Logout</dc:title>
  <dc:subject>Angular – Login Logout</dc:subject>
  <dc:creator>AshuDMIN</dc:creator>
  <cp:lastModifiedBy>ADMIN</cp:lastModifiedBy>
  <cp:revision>33</cp:revision>
  <dcterms:created xsi:type="dcterms:W3CDTF">2019-12-24T05:02:00Z</dcterms:created>
  <dcterms:modified xsi:type="dcterms:W3CDTF">2019-12-26T05:17:00Z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